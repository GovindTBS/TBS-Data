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DEE"/>
  <w:body>
    <w:p w14:paraId="361E2E57" w14:textId="77777777" w:rsidR="001A5052" w:rsidRPr="001F7112" w:rsidRDefault="00CE1CED">
      <w:r w:rsidRPr="001F7112">
        <w:rPr>
          <w:noProof/>
        </w:rPr>
        <mc:AlternateContent>
          <mc:Choice Requires="wpg">
            <w:drawing>
              <wp:anchor distT="0" distB="0" distL="114300" distR="114300" simplePos="0" relativeHeight="251651584" behindDoc="0" locked="0" layoutInCell="1" allowOverlap="1" wp14:anchorId="14ECBAFF" wp14:editId="58CE894C">
                <wp:simplePos x="0" y="0"/>
                <wp:positionH relativeFrom="page">
                  <wp:posOffset>4334107</wp:posOffset>
                </wp:positionH>
                <wp:positionV relativeFrom="page">
                  <wp:posOffset>-81776</wp:posOffset>
                </wp:positionV>
                <wp:extent cx="5887085" cy="11228922"/>
                <wp:effectExtent l="0" t="0" r="0" b="0"/>
                <wp:wrapNone/>
                <wp:docPr id="30576690" name="Group 40"/>
                <wp:cNvGraphicFramePr/>
                <a:graphic xmlns:a="http://schemas.openxmlformats.org/drawingml/2006/main">
                  <a:graphicData uri="http://schemas.microsoft.com/office/word/2010/wordprocessingGroup">
                    <wpg:wgp>
                      <wpg:cNvGrpSpPr/>
                      <wpg:grpSpPr>
                        <a:xfrm>
                          <a:off x="0" y="0"/>
                          <a:ext cx="5887085" cy="11228922"/>
                          <a:chOff x="0" y="0"/>
                          <a:chExt cx="5887085" cy="11228922"/>
                        </a:xfrm>
                      </wpg:grpSpPr>
                      <pic:pic xmlns:pic="http://schemas.openxmlformats.org/drawingml/2006/picture">
                        <pic:nvPicPr>
                          <pic:cNvPr id="1948714796" name="Graphic 194871479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flipH="1">
                            <a:off x="0" y="5731727"/>
                            <a:ext cx="5887085" cy="5497195"/>
                          </a:xfrm>
                          <a:prstGeom prst="rect">
                            <a:avLst/>
                          </a:prstGeom>
                        </pic:spPr>
                      </pic:pic>
                      <pic:pic xmlns:pic="http://schemas.openxmlformats.org/drawingml/2006/picture">
                        <pic:nvPicPr>
                          <pic:cNvPr id="1160857660" name="Graphic 1160857660"/>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887085" cy="5497195"/>
                          </a:xfrm>
                          <a:prstGeom prst="rect">
                            <a:avLst/>
                          </a:prstGeom>
                        </pic:spPr>
                      </pic:pic>
                      <wps:wsp>
                        <wps:cNvPr id="46" name="Oval 45">
                          <a:extLst>
                            <a:ext uri="{FF2B5EF4-FFF2-40B4-BE49-F238E27FC236}">
                              <a16:creationId xmlns:a16="http://schemas.microsoft.com/office/drawing/2014/main" id="{9AE3DD93-D813-A7C5-D504-AA1FB88E8C27}"/>
                            </a:ext>
                          </a:extLst>
                        </wps:cNvPr>
                        <wps:cNvSpPr/>
                        <wps:spPr>
                          <a:xfrm>
                            <a:off x="2356625" y="617035"/>
                            <a:ext cx="175806" cy="175806"/>
                          </a:xfrm>
                          <a:prstGeom prst="ellipse">
                            <a:avLst/>
                          </a:prstGeom>
                          <a:solidFill>
                            <a:srgbClr val="51BC6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7400481" name="Oval 45"/>
                        <wps:cNvSpPr/>
                        <wps:spPr>
                          <a:xfrm>
                            <a:off x="2349191" y="1694986"/>
                            <a:ext cx="175806" cy="175806"/>
                          </a:xfrm>
                          <a:prstGeom prst="ellipse">
                            <a:avLst/>
                          </a:prstGeom>
                          <a:solidFill>
                            <a:srgbClr val="D56A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7302008" name="Oval 45"/>
                        <wps:cNvSpPr/>
                        <wps:spPr>
                          <a:xfrm>
                            <a:off x="550127" y="4958576"/>
                            <a:ext cx="175806" cy="175806"/>
                          </a:xfrm>
                          <a:prstGeom prst="ellipse">
                            <a:avLst/>
                          </a:prstGeom>
                          <a:solidFill>
                            <a:srgbClr val="E96247"/>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4697941" name="Oval 45"/>
                        <wps:cNvSpPr/>
                        <wps:spPr>
                          <a:xfrm>
                            <a:off x="2111298" y="6467708"/>
                            <a:ext cx="175806" cy="175806"/>
                          </a:xfrm>
                          <a:prstGeom prst="ellipse">
                            <a:avLst/>
                          </a:prstGeom>
                          <a:solidFill>
                            <a:srgbClr val="3C806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E43AAC6" id="Group 40" o:spid="_x0000_s1026" style="position:absolute;margin-left:341.25pt;margin-top:-6.45pt;width:463.55pt;height:884.15pt;z-index:251651584;mso-position-horizontal-relative:page;mso-position-vertical-relative:page" coordsize="58870,11228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948714796" o:spid="_x0000_s1027" type="#_x0000_t75" style="position:absolute;top:57317;width:58870;height:5497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">
                  <v:imagedata r:id="rId13" o:title=""/>
                </v:shape>
                <v:shape id="Graphic 1160857660" o:spid="_x0000_s1028" type="#_x0000_t75" style="position:absolute;width:58870;height:54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">
                  <v:imagedata r:id="rId13" o:title=""/>
                </v:shape>
                <v:oval id="Oval 45" o:spid="_x0000_s1029" style="position:absolute;left:23566;top:6170;width:1758;height: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" fillcolor="#51bc60" stroked="f" strokeweight="1pt">
                  <v:stroke joinstyle="miter"/>
                </v:oval>
                <v:oval id="Oval 45" o:spid="_x0000_s1030" style="position:absolute;left:23491;top:16949;width:1758;height: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" fillcolor="#d56a00" stroked="f" strokeweight="1pt">
                  <v:stroke joinstyle="miter"/>
                </v:oval>
                <v:oval id="Oval 45" o:spid="_x0000_s1031" style="position:absolute;left:5501;top:49585;width:1758;height: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" fillcolor="#e96247" stroked="f" strokeweight="1pt">
                  <v:stroke joinstyle="miter"/>
                </v:oval>
                <v:oval id="Oval 45" o:spid="_x0000_s1032" style="position:absolute;left:21112;top:64677;width:1759;height:1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" fillcolor="#3c8064" stroked="f" strokeweight="1pt">
                  <v:stroke joinstyle="miter"/>
                </v:oval>
                <w10:wrap anchorx="page" anchory="page"/>
              </v:group>
            </w:pict>
          </mc:Fallback>
        </mc:AlternateContent>
      </w:r>
      <w:r w:rsidR="00E61D1C" w:rsidRPr="001F7112">
        <w:rPr>
          <w:noProof/>
        </w:rPr>
        <mc:AlternateContent>
          <mc:Choice Requires="wps">
            <w:drawing>
              <wp:anchor distT="0" distB="0" distL="114300" distR="114300" simplePos="0" relativeHeight="251653632" behindDoc="1" locked="0" layoutInCell="1" allowOverlap="1" wp14:anchorId="06761F73" wp14:editId="7CA13566">
                <wp:simplePos x="0" y="0"/>
                <wp:positionH relativeFrom="page">
                  <wp:posOffset>8198779</wp:posOffset>
                </wp:positionH>
                <wp:positionV relativeFrom="page">
                  <wp:posOffset>649026</wp:posOffset>
                </wp:positionV>
                <wp:extent cx="1267465" cy="192569"/>
                <wp:effectExtent l="0" t="0" r="27940" b="17145"/>
                <wp:wrapNone/>
                <wp:docPr id="1382825639" name="Freeform: Shape 13"/>
                <wp:cNvGraphicFramePr/>
                <a:graphic xmlns:a="http://schemas.openxmlformats.org/drawingml/2006/main">
                  <a:graphicData uri="http://schemas.microsoft.com/office/word/2010/wordprocessingShape">
                    <wps:wsp>
                      <wps:cNvSpPr/>
                      <wps:spPr>
                        <a:xfrm>
                          <a:off x="0" y="0"/>
                          <a:ext cx="1267465" cy="192569"/>
                        </a:xfrm>
                        <a:custGeom>
                          <a:avLst/>
                          <a:gdLst>
                            <a:gd name="connsiteX0" fmla="*/ 1199674 w 1267465"/>
                            <a:gd name="connsiteY0" fmla="*/ 0 h 192569"/>
                            <a:gd name="connsiteX1" fmla="*/ 1267465 w 1267465"/>
                            <a:gd name="connsiteY1" fmla="*/ 67788 h 192569"/>
                            <a:gd name="connsiteX2" fmla="*/ 1267465 w 1267465"/>
                            <a:gd name="connsiteY2" fmla="*/ 124782 h 192569"/>
                            <a:gd name="connsiteX3" fmla="*/ 1199674 w 1267465"/>
                            <a:gd name="connsiteY3" fmla="*/ 192570 h 192569"/>
                            <a:gd name="connsiteX4" fmla="*/ 67791 w 1267465"/>
                            <a:gd name="connsiteY4" fmla="*/ 192570 h 192569"/>
                            <a:gd name="connsiteX5" fmla="*/ 0 w 1267465"/>
                            <a:gd name="connsiteY5" fmla="*/ 124782 h 192569"/>
                            <a:gd name="connsiteX6" fmla="*/ 0 w 1267465"/>
                            <a:gd name="connsiteY6" fmla="*/ 67788 h 192569"/>
                            <a:gd name="connsiteX7" fmla="*/ 67791 w 1267465"/>
                            <a:gd name="connsiteY7" fmla="*/ 0 h 1925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67465" h="192569">
                              <a:moveTo>
                                <a:pt x="1199674" y="0"/>
                              </a:moveTo>
                              <a:cubicBezTo>
                                <a:pt x="1237114" y="0"/>
                                <a:pt x="1267465" y="30350"/>
                                <a:pt x="1267465" y="67788"/>
                              </a:cubicBezTo>
                              <a:lnTo>
                                <a:pt x="1267465" y="124782"/>
                              </a:lnTo>
                              <a:cubicBezTo>
                                <a:pt x="1267465" y="162220"/>
                                <a:pt x="1237114" y="192570"/>
                                <a:pt x="1199674" y="192570"/>
                              </a:cubicBezTo>
                              <a:lnTo>
                                <a:pt x="67791" y="192570"/>
                              </a:lnTo>
                              <a:cubicBezTo>
                                <a:pt x="30351" y="192570"/>
                                <a:pt x="0" y="162220"/>
                                <a:pt x="0" y="124782"/>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16859A" id="Freeform: Shape 13" o:spid="_x0000_s1026" style="position:absolute;margin-left:645.55pt;margin-top:51.1pt;width:99.8pt;height:15.15pt;z-index:-251662848;visibility:visible;mso-wrap-style:square;mso-wrap-distance-left:9pt;mso-wrap-distance-top:0;mso-wrap-distance-right:9pt;mso-wrap-distance-bottom:0;mso-position-horizontal:absolute;mso-position-horizontal-relative:page;mso-position-vertical:absolute;mso-position-vertical-relative:page;v-text-anchor:middle" coordsize="1267465,192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" path="m1199674,v37440,,67791,30350,67791,67788l1267465,124782v,37438,-30351,67788,-67791,67788l67791,192570c30351,192570,,162220,,124782l,67788c,30350,30351,,67791,l1199674,xe" filled="f" strokecolor="#002756" strokeweight=".27478mm">
                <v:stroke joinstyle="miter"/>
                <v:path arrowok="t" o:connecttype="custom" o:connectlocs="1199674,0;1267465,67788;1267465,124782;1199674,192570;67791,192570;0,124782;0,67788;67791,0" o:connectangles="0,0,0,0,0,0,0,0"/>
                <w10:wrap anchorx="page" anchory="page"/>
              </v:shape>
            </w:pict>
          </mc:Fallback>
        </mc:AlternateContent>
      </w:r>
      <w:r w:rsidR="00E61D1C" w:rsidRPr="001F7112">
        <w:rPr>
          <w:noProof/>
        </w:rPr>
        <mc:AlternateContent>
          <mc:Choice Requires="wps">
            <w:drawing>
              <wp:anchor distT="0" distB="0" distL="114300" distR="114300" simplePos="0" relativeHeight="251654656" behindDoc="1" locked="0" layoutInCell="1" allowOverlap="1" wp14:anchorId="4F8A73DA" wp14:editId="0D8B5E52">
                <wp:simplePos x="0" y="0"/>
                <wp:positionH relativeFrom="page">
                  <wp:posOffset>7604354</wp:posOffset>
                </wp:positionH>
                <wp:positionV relativeFrom="page">
                  <wp:posOffset>91270</wp:posOffset>
                </wp:positionV>
                <wp:extent cx="2387555" cy="1315411"/>
                <wp:effectExtent l="0" t="0" r="13335" b="18415"/>
                <wp:wrapNone/>
                <wp:docPr id="113871085" name="Freeform: Shape 21"/>
                <wp:cNvGraphicFramePr/>
                <a:graphic xmlns:a="http://schemas.openxmlformats.org/drawingml/2006/main">
                  <a:graphicData uri="http://schemas.microsoft.com/office/word/2010/wordprocessingShape">
                    <wps:wsp>
                      <wps:cNvSpPr/>
                      <wps:spPr>
                        <a:xfrm>
                          <a:off x="0" y="0"/>
                          <a:ext cx="2387555" cy="1315411"/>
                        </a:xfrm>
                        <a:custGeom>
                          <a:avLst/>
                          <a:gdLst>
                            <a:gd name="connsiteX0" fmla="*/ 2319765 w 2387555"/>
                            <a:gd name="connsiteY0" fmla="*/ 0 h 1315411"/>
                            <a:gd name="connsiteX1" fmla="*/ 2387556 w 2387555"/>
                            <a:gd name="connsiteY1" fmla="*/ 67788 h 1315411"/>
                            <a:gd name="connsiteX2" fmla="*/ 2387556 w 2387555"/>
                            <a:gd name="connsiteY2" fmla="*/ 1247624 h 1315411"/>
                            <a:gd name="connsiteX3" fmla="*/ 2319765 w 2387555"/>
                            <a:gd name="connsiteY3" fmla="*/ 1315412 h 1315411"/>
                            <a:gd name="connsiteX4" fmla="*/ 67791 w 2387555"/>
                            <a:gd name="connsiteY4" fmla="*/ 1315412 h 1315411"/>
                            <a:gd name="connsiteX5" fmla="*/ 0 w 2387555"/>
                            <a:gd name="connsiteY5" fmla="*/ 1247624 h 1315411"/>
                            <a:gd name="connsiteX6" fmla="*/ 0 w 2387555"/>
                            <a:gd name="connsiteY6" fmla="*/ 67788 h 1315411"/>
                            <a:gd name="connsiteX7" fmla="*/ 67791 w 2387555"/>
                            <a:gd name="connsiteY7" fmla="*/ 0 h 1315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387555" h="1315411">
                              <a:moveTo>
                                <a:pt x="2319765" y="0"/>
                              </a:moveTo>
                              <a:cubicBezTo>
                                <a:pt x="2357205" y="0"/>
                                <a:pt x="2387556" y="30350"/>
                                <a:pt x="2387556" y="67788"/>
                              </a:cubicBezTo>
                              <a:lnTo>
                                <a:pt x="2387556" y="1247624"/>
                              </a:lnTo>
                              <a:cubicBezTo>
                                <a:pt x="2387556" y="1285062"/>
                                <a:pt x="2357205" y="1315412"/>
                                <a:pt x="2319765" y="1315412"/>
                              </a:cubicBezTo>
                              <a:lnTo>
                                <a:pt x="67791" y="1315412"/>
                              </a:lnTo>
                              <a:cubicBezTo>
                                <a:pt x="30351" y="1315412"/>
                                <a:pt x="0" y="1285062"/>
                                <a:pt x="0" y="1247624"/>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16EBA" id="Freeform: Shape 21" o:spid="_x0000_s1026" style="position:absolute;margin-left:598.75pt;margin-top:7.2pt;width:188pt;height:103.6pt;z-index:-251661824;visibility:visible;mso-wrap-style:square;mso-wrap-distance-left:9pt;mso-wrap-distance-top:0;mso-wrap-distance-right:9pt;mso-wrap-distance-bottom:0;mso-position-horizontal:absolute;mso-position-horizontal-relative:page;mso-position-vertical:absolute;mso-position-vertical-relative:page;v-text-anchor:middle" coordsize="2387555,13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" path="m2319765,v37440,,67791,30350,67791,67788l2387556,1247624v,37438,-30351,67788,-67791,67788l67791,1315412c30351,1315412,,1285062,,1247624l,67788c,30350,30351,,67791,l2319765,xe" filled="f" strokecolor="#002756" strokeweight=".27478mm">
                <v:stroke joinstyle="miter"/>
                <v:path arrowok="t" o:connecttype="custom" o:connectlocs="2319765,0;2387556,67788;2387556,1247624;2319765,1315412;67791,1315412;0,1247624;0,67788;67791,0" o:connectangles="0,0,0,0,0,0,0,0"/>
                <w10:wrap anchorx="page" anchory="page"/>
              </v:shape>
            </w:pict>
          </mc:Fallback>
        </mc:AlternateContent>
      </w:r>
      <w:r w:rsidR="00E61D1C" w:rsidRPr="001F7112">
        <w:rPr>
          <w:noProof/>
        </w:rPr>
        <mc:AlternateContent>
          <mc:Choice Requires="wps">
            <w:drawing>
              <wp:anchor distT="0" distB="0" distL="114300" distR="114300" simplePos="0" relativeHeight="251659776" behindDoc="1" locked="0" layoutInCell="1" allowOverlap="1" wp14:anchorId="36AE2763" wp14:editId="5229D243">
                <wp:simplePos x="0" y="0"/>
                <wp:positionH relativeFrom="page">
                  <wp:posOffset>7802304</wp:posOffset>
                </wp:positionH>
                <wp:positionV relativeFrom="page">
                  <wp:posOffset>293595</wp:posOffset>
                </wp:positionV>
                <wp:extent cx="2012747" cy="912493"/>
                <wp:effectExtent l="0" t="0" r="26035" b="21590"/>
                <wp:wrapNone/>
                <wp:docPr id="2095745252" name="Freeform: Shape 33"/>
                <wp:cNvGraphicFramePr/>
                <a:graphic xmlns:a="http://schemas.openxmlformats.org/drawingml/2006/main">
                  <a:graphicData uri="http://schemas.microsoft.com/office/word/2010/wordprocessingShape">
                    <wps:wsp>
                      <wps:cNvSpPr/>
                      <wps:spPr>
                        <a:xfrm>
                          <a:off x="0" y="0"/>
                          <a:ext cx="2012747" cy="912493"/>
                        </a:xfrm>
                        <a:custGeom>
                          <a:avLst/>
                          <a:gdLst>
                            <a:gd name="connsiteX0" fmla="*/ 1944957 w 2012747"/>
                            <a:gd name="connsiteY0" fmla="*/ 0 h 912493"/>
                            <a:gd name="connsiteX1" fmla="*/ 2012748 w 2012747"/>
                            <a:gd name="connsiteY1" fmla="*/ 67788 h 912493"/>
                            <a:gd name="connsiteX2" fmla="*/ 2012748 w 2012747"/>
                            <a:gd name="connsiteY2" fmla="*/ 844706 h 912493"/>
                            <a:gd name="connsiteX3" fmla="*/ 1944957 w 2012747"/>
                            <a:gd name="connsiteY3" fmla="*/ 912494 h 912493"/>
                            <a:gd name="connsiteX4" fmla="*/ 67791 w 2012747"/>
                            <a:gd name="connsiteY4" fmla="*/ 912494 h 912493"/>
                            <a:gd name="connsiteX5" fmla="*/ 0 w 2012747"/>
                            <a:gd name="connsiteY5" fmla="*/ 844706 h 912493"/>
                            <a:gd name="connsiteX6" fmla="*/ 0 w 2012747"/>
                            <a:gd name="connsiteY6" fmla="*/ 67788 h 912493"/>
                            <a:gd name="connsiteX7" fmla="*/ 67791 w 2012747"/>
                            <a:gd name="connsiteY7" fmla="*/ 0 h 9124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12747" h="912493">
                              <a:moveTo>
                                <a:pt x="1944957" y="0"/>
                              </a:moveTo>
                              <a:cubicBezTo>
                                <a:pt x="1982397" y="0"/>
                                <a:pt x="2012748" y="30350"/>
                                <a:pt x="2012748" y="67788"/>
                              </a:cubicBezTo>
                              <a:lnTo>
                                <a:pt x="2012748" y="844706"/>
                              </a:lnTo>
                              <a:cubicBezTo>
                                <a:pt x="2012748" y="882144"/>
                                <a:pt x="1982397" y="912494"/>
                                <a:pt x="1944957" y="912494"/>
                              </a:cubicBezTo>
                              <a:lnTo>
                                <a:pt x="67791" y="912494"/>
                              </a:lnTo>
                              <a:cubicBezTo>
                                <a:pt x="30351" y="912494"/>
                                <a:pt x="0" y="882144"/>
                                <a:pt x="0" y="844706"/>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657E41" id="Freeform: Shape 33" o:spid="_x0000_s1026" style="position:absolute;margin-left:614.35pt;margin-top:23.1pt;width:158.5pt;height:71.85pt;z-index:-251656704;visibility:visible;mso-wrap-style:square;mso-wrap-distance-left:9pt;mso-wrap-distance-top:0;mso-wrap-distance-right:9pt;mso-wrap-distance-bottom:0;mso-position-horizontal:absolute;mso-position-horizontal-relative:page;mso-position-vertical:absolute;mso-position-vertical-relative:page;v-text-anchor:middle" coordsize="2012747,912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" path="m1944957,v37440,,67791,30350,67791,67788l2012748,844706v,37438,-30351,67788,-67791,67788l67791,912494c30351,912494,,882144,,844706l,67788c,30350,30351,,67791,l1944957,xe" filled="f" strokecolor="#002756" strokeweight=".27478mm">
                <v:stroke joinstyle="miter"/>
                <v:path arrowok="t" o:connecttype="custom" o:connectlocs="1944957,0;2012748,67788;2012748,844706;1944957,912494;67791,912494;0,844706;0,67788;67791,0" o:connectangles="0,0,0,0,0,0,0,0"/>
                <w10:wrap anchorx="page" anchory="page"/>
              </v:shape>
            </w:pict>
          </mc:Fallback>
        </mc:AlternateContent>
      </w:r>
      <w:r w:rsidR="00E61D1C" w:rsidRPr="001F7112">
        <w:rPr>
          <w:noProof/>
        </w:rPr>
        <mc:AlternateContent>
          <mc:Choice Requires="wps">
            <w:drawing>
              <wp:anchor distT="0" distB="0" distL="114300" distR="114300" simplePos="0" relativeHeight="251660800" behindDoc="1" locked="0" layoutInCell="1" allowOverlap="1" wp14:anchorId="29743141" wp14:editId="69924714">
                <wp:simplePos x="0" y="0"/>
                <wp:positionH relativeFrom="page">
                  <wp:posOffset>8022604</wp:posOffset>
                </wp:positionH>
                <wp:positionV relativeFrom="page">
                  <wp:posOffset>482979</wp:posOffset>
                </wp:positionV>
                <wp:extent cx="1603797" cy="542707"/>
                <wp:effectExtent l="0" t="0" r="15875" b="10160"/>
                <wp:wrapNone/>
                <wp:docPr id="215057433" name="Freeform: Shape 34"/>
                <wp:cNvGraphicFramePr/>
                <a:graphic xmlns:a="http://schemas.openxmlformats.org/drawingml/2006/main">
                  <a:graphicData uri="http://schemas.microsoft.com/office/word/2010/wordprocessingShape">
                    <wps:wsp>
                      <wps:cNvSpPr/>
                      <wps:spPr>
                        <a:xfrm>
                          <a:off x="0" y="0"/>
                          <a:ext cx="1603797" cy="542707"/>
                        </a:xfrm>
                        <a:custGeom>
                          <a:avLst/>
                          <a:gdLst>
                            <a:gd name="connsiteX0" fmla="*/ 1536006 w 1603797"/>
                            <a:gd name="connsiteY0" fmla="*/ 0 h 542707"/>
                            <a:gd name="connsiteX1" fmla="*/ 1603797 w 1603797"/>
                            <a:gd name="connsiteY1" fmla="*/ 67788 h 542707"/>
                            <a:gd name="connsiteX2" fmla="*/ 1603797 w 1603797"/>
                            <a:gd name="connsiteY2" fmla="*/ 474920 h 542707"/>
                            <a:gd name="connsiteX3" fmla="*/ 1536006 w 1603797"/>
                            <a:gd name="connsiteY3" fmla="*/ 542708 h 542707"/>
                            <a:gd name="connsiteX4" fmla="*/ 67791 w 1603797"/>
                            <a:gd name="connsiteY4" fmla="*/ 542708 h 542707"/>
                            <a:gd name="connsiteX5" fmla="*/ 0 w 1603797"/>
                            <a:gd name="connsiteY5" fmla="*/ 474920 h 542707"/>
                            <a:gd name="connsiteX6" fmla="*/ 0 w 1603797"/>
                            <a:gd name="connsiteY6" fmla="*/ 67788 h 542707"/>
                            <a:gd name="connsiteX7" fmla="*/ 67791 w 1603797"/>
                            <a:gd name="connsiteY7" fmla="*/ 0 h 542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03797" h="542707">
                              <a:moveTo>
                                <a:pt x="1536006" y="0"/>
                              </a:moveTo>
                              <a:cubicBezTo>
                                <a:pt x="1573446" y="0"/>
                                <a:pt x="1603797" y="30350"/>
                                <a:pt x="1603797" y="67788"/>
                              </a:cubicBezTo>
                              <a:lnTo>
                                <a:pt x="1603797" y="474920"/>
                              </a:lnTo>
                              <a:cubicBezTo>
                                <a:pt x="1603797" y="512358"/>
                                <a:pt x="1573446" y="542708"/>
                                <a:pt x="1536006" y="542708"/>
                              </a:cubicBezTo>
                              <a:lnTo>
                                <a:pt x="67791" y="542708"/>
                              </a:lnTo>
                              <a:cubicBezTo>
                                <a:pt x="30351" y="542708"/>
                                <a:pt x="0" y="512358"/>
                                <a:pt x="0" y="474920"/>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B78E5" id="Freeform: Shape 34" o:spid="_x0000_s1026" style="position:absolute;margin-left:631.7pt;margin-top:38.05pt;width:126.3pt;height:42.75pt;z-index:-251655680;visibility:visible;mso-wrap-style:square;mso-wrap-distance-left:9pt;mso-wrap-distance-top:0;mso-wrap-distance-right:9pt;mso-wrap-distance-bottom:0;mso-position-horizontal:absolute;mso-position-horizontal-relative:page;mso-position-vertical:absolute;mso-position-vertical-relative:page;v-text-anchor:middle" coordsize="1603797,54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" path="m1536006,v37440,,67791,30350,67791,67788l1603797,474920v,37438,-30351,67788,-67791,67788l67791,542708c30351,542708,,512358,,474920l,67788c,30350,30351,,67791,l1536006,xe" filled="f" strokecolor="#002756" strokeweight=".27478mm">
                <v:stroke joinstyle="miter"/>
                <v:path arrowok="t" o:connecttype="custom" o:connectlocs="1536006,0;1603797,67788;1603797,474920;1536006,542708;67791,542708;0,474920;0,67788;67791,0" o:connectangles="0,0,0,0,0,0,0,0"/>
                <w10:wrap anchorx="page" anchory="page"/>
              </v:shape>
            </w:pict>
          </mc:Fallback>
        </mc:AlternateContent>
      </w:r>
    </w:p>
    <w:p w14:paraId="3EE4831E" w14:textId="77777777" w:rsidR="00AD6E42" w:rsidRPr="001F7112" w:rsidRDefault="00AD6E42"/>
    <w:p w14:paraId="5F86E2A0" w14:textId="249DE76E" w:rsidR="00AD6E42" w:rsidRPr="001F7112" w:rsidRDefault="00000000">
      <w:sdt>
        <w:sdtPr>
          <w:rPr>
            <w:rStyle w:val="Zwaar"/>
            <w:sz w:val="32"/>
            <w:szCs w:val="32"/>
          </w:rPr>
          <w:alias w:val="Title"/>
          <w:tag w:val=""/>
          <w:id w:val="650102576"/>
          <w:dataBinding w:prefixMappings="xmlns:ns0='http://purl.org/dc/elements/1.1/' xmlns:ns1='http://schemas.openxmlformats.org/package/2006/metadata/core-properties' " w:xpath="/ns1:coreProperties[1]/ns0:title[1]" w:storeItemID="{6C3C8BC8-F283-45AE-878A-BAB7291924A1}"/>
          <w:text/>
        </w:sdtPr>
        <w:sdtContent>
          <w:r w:rsidR="002A1C59" w:rsidRPr="001F7112">
            <w:rPr>
              <w:rStyle w:val="Zwaar"/>
              <w:sz w:val="32"/>
              <w:szCs w:val="32"/>
            </w:rPr>
            <w:t>Analysis Isabel connect6</w:t>
          </w:r>
        </w:sdtContent>
      </w:sdt>
    </w:p>
    <w:p w14:paraId="54B0EDF7" w14:textId="77777777" w:rsidR="00AD6E42" w:rsidRPr="001F7112" w:rsidRDefault="00AD6E42" w:rsidP="00E61D1C">
      <w:pPr>
        <w:pStyle w:val="Titel"/>
        <w:rPr>
          <w:rStyle w:val="Zwaar"/>
        </w:rPr>
      </w:pPr>
    </w:p>
    <w:p w14:paraId="22A5EE68" w14:textId="77777777" w:rsidR="006729E6" w:rsidRPr="001F7112" w:rsidRDefault="00E61D1C" w:rsidP="002E7361">
      <w:r w:rsidRPr="001F7112">
        <w:rPr>
          <w:noProof/>
        </w:rPr>
        <mc:AlternateContent>
          <mc:Choice Requires="wps">
            <w:drawing>
              <wp:anchor distT="0" distB="0" distL="114300" distR="114300" simplePos="0" relativeHeight="251655680" behindDoc="1" locked="0" layoutInCell="1" allowOverlap="1" wp14:anchorId="2BBDBA83" wp14:editId="28A8EAD0">
                <wp:simplePos x="0" y="0"/>
                <wp:positionH relativeFrom="page">
                  <wp:posOffset>7775314</wp:posOffset>
                </wp:positionH>
                <wp:positionV relativeFrom="page">
                  <wp:posOffset>2260608</wp:posOffset>
                </wp:positionV>
                <wp:extent cx="2051530" cy="2792912"/>
                <wp:effectExtent l="0" t="0" r="25400" b="26670"/>
                <wp:wrapNone/>
                <wp:docPr id="895611806" name="Freeform: Shape 22"/>
                <wp:cNvGraphicFramePr/>
                <a:graphic xmlns:a="http://schemas.openxmlformats.org/drawingml/2006/main">
                  <a:graphicData uri="http://schemas.microsoft.com/office/word/2010/wordprocessingShape">
                    <wps:wsp>
                      <wps:cNvSpPr/>
                      <wps:spPr>
                        <a:xfrm>
                          <a:off x="0" y="0"/>
                          <a:ext cx="2051530" cy="2792912"/>
                        </a:xfrm>
                        <a:custGeom>
                          <a:avLst/>
                          <a:gdLst>
                            <a:gd name="connsiteX0" fmla="*/ 1983740 w 2051530"/>
                            <a:gd name="connsiteY0" fmla="*/ 0 h 2792912"/>
                            <a:gd name="connsiteX1" fmla="*/ 2051531 w 2051530"/>
                            <a:gd name="connsiteY1" fmla="*/ 67788 h 2792912"/>
                            <a:gd name="connsiteX2" fmla="*/ 2051531 w 2051530"/>
                            <a:gd name="connsiteY2" fmla="*/ 2725125 h 2792912"/>
                            <a:gd name="connsiteX3" fmla="*/ 1983740 w 2051530"/>
                            <a:gd name="connsiteY3" fmla="*/ 2792913 h 2792912"/>
                            <a:gd name="connsiteX4" fmla="*/ 67791 w 2051530"/>
                            <a:gd name="connsiteY4" fmla="*/ 2792913 h 2792912"/>
                            <a:gd name="connsiteX5" fmla="*/ 0 w 2051530"/>
                            <a:gd name="connsiteY5" fmla="*/ 2725125 h 2792912"/>
                            <a:gd name="connsiteX6" fmla="*/ 0 w 2051530"/>
                            <a:gd name="connsiteY6" fmla="*/ 67788 h 2792912"/>
                            <a:gd name="connsiteX7" fmla="*/ 67791 w 2051530"/>
                            <a:gd name="connsiteY7" fmla="*/ 0 h 2792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51530" h="2792912">
                              <a:moveTo>
                                <a:pt x="1983740" y="0"/>
                              </a:moveTo>
                              <a:cubicBezTo>
                                <a:pt x="2021180" y="0"/>
                                <a:pt x="2051531" y="30350"/>
                                <a:pt x="2051531" y="67788"/>
                              </a:cubicBezTo>
                              <a:lnTo>
                                <a:pt x="2051531" y="2725125"/>
                              </a:lnTo>
                              <a:cubicBezTo>
                                <a:pt x="2051531" y="2762563"/>
                                <a:pt x="2021180" y="2792913"/>
                                <a:pt x="1983740" y="2792913"/>
                              </a:cubicBezTo>
                              <a:lnTo>
                                <a:pt x="67791" y="2792913"/>
                              </a:lnTo>
                              <a:cubicBezTo>
                                <a:pt x="30351" y="2792913"/>
                                <a:pt x="0" y="2762563"/>
                                <a:pt x="0" y="2725125"/>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0050" id="Freeform: Shape 22" o:spid="_x0000_s1026" style="position:absolute;margin-left:612.25pt;margin-top:178pt;width:161.55pt;height:219.9pt;z-index:-251660800;visibility:visible;mso-wrap-style:square;mso-wrap-distance-left:9pt;mso-wrap-distance-top:0;mso-wrap-distance-right:9pt;mso-wrap-distance-bottom:0;mso-position-horizontal:absolute;mso-position-horizontal-relative:page;mso-position-vertical:absolute;mso-position-vertical-relative:page;v-text-anchor:middle" coordsize="2051530,279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" path="m1983740,v37440,,67791,30350,67791,67788l2051531,2725125v,37438,-30351,67788,-67791,67788l67791,2792913c30351,2792913,,2762563,,2725125l,67788c,30350,30351,,67791,l1983740,xe" filled="f" strokecolor="#002756" strokeweight=".27478mm">
                <v:stroke joinstyle="miter"/>
                <v:path arrowok="t" o:connecttype="custom" o:connectlocs="1983740,0;2051531,67788;2051531,2725125;1983740,2792913;67791,2792913;0,2725125;0,67788;67791,0" o:connectangles="0,0,0,0,0,0,0,0"/>
                <w10:wrap anchorx="page" anchory="page"/>
              </v:shape>
            </w:pict>
          </mc:Fallback>
        </mc:AlternateContent>
      </w:r>
    </w:p>
    <w:sdt>
      <w:sdtPr>
        <w:rPr>
          <w:rFonts w:ascii="Circular Std Bold" w:hAnsi="Circular Std Bold" w:cs="Circular Std Book"/>
          <w:i/>
          <w:iCs/>
          <w:sz w:val="24"/>
          <w:szCs w:val="24"/>
        </w:rPr>
        <w:id w:val="-1450395460"/>
        <w:docPartObj>
          <w:docPartGallery w:val="Cover Pages"/>
          <w:docPartUnique/>
        </w:docPartObj>
      </w:sdtPr>
      <w:sdtEndPr>
        <w:rPr>
          <w:rFonts w:ascii="Roboto Flex Normal" w:hAnsi="Roboto Flex Normal" w:cstheme="minorBidi"/>
          <w:i w:val="0"/>
          <w:iCs w:val="0"/>
          <w:sz w:val="22"/>
          <w:szCs w:val="22"/>
        </w:rPr>
      </w:sdtEndPr>
      <w:sdtContent>
        <w:p w14:paraId="52B7BECE" w14:textId="77777777" w:rsidR="001A5052" w:rsidRPr="001F7112" w:rsidRDefault="00E61D1C">
          <w:r w:rsidRPr="001F7112">
            <w:rPr>
              <w:noProof/>
            </w:rPr>
            <mc:AlternateContent>
              <mc:Choice Requires="wps">
                <w:drawing>
                  <wp:anchor distT="0" distB="0" distL="114300" distR="114300" simplePos="0" relativeHeight="251656704" behindDoc="1" locked="0" layoutInCell="1" allowOverlap="1" wp14:anchorId="73450261" wp14:editId="397934C1">
                    <wp:simplePos x="0" y="0"/>
                    <wp:positionH relativeFrom="page">
                      <wp:posOffset>8003262</wp:posOffset>
                    </wp:positionH>
                    <wp:positionV relativeFrom="page">
                      <wp:posOffset>2424379</wp:posOffset>
                    </wp:positionV>
                    <wp:extent cx="1638869" cy="2452301"/>
                    <wp:effectExtent l="0" t="0" r="19050" b="24765"/>
                    <wp:wrapNone/>
                    <wp:docPr id="1185177121" name="Freeform: Shape 23"/>
                    <wp:cNvGraphicFramePr/>
                    <a:graphic xmlns:a="http://schemas.openxmlformats.org/drawingml/2006/main">
                      <a:graphicData uri="http://schemas.microsoft.com/office/word/2010/wordprocessingShape">
                        <wps:wsp>
                          <wps:cNvSpPr/>
                          <wps:spPr>
                            <a:xfrm>
                              <a:off x="0" y="0"/>
                              <a:ext cx="1638869" cy="2452301"/>
                            </a:xfrm>
                            <a:custGeom>
                              <a:avLst/>
                              <a:gdLst>
                                <a:gd name="connsiteX0" fmla="*/ 1571079 w 1638869"/>
                                <a:gd name="connsiteY0" fmla="*/ 0 h 2452301"/>
                                <a:gd name="connsiteX1" fmla="*/ 1638870 w 1638869"/>
                                <a:gd name="connsiteY1" fmla="*/ 67788 h 2452301"/>
                                <a:gd name="connsiteX2" fmla="*/ 1638870 w 1638869"/>
                                <a:gd name="connsiteY2" fmla="*/ 2384514 h 2452301"/>
                                <a:gd name="connsiteX3" fmla="*/ 1571079 w 1638869"/>
                                <a:gd name="connsiteY3" fmla="*/ 2452302 h 2452301"/>
                                <a:gd name="connsiteX4" fmla="*/ 67791 w 1638869"/>
                                <a:gd name="connsiteY4" fmla="*/ 2452302 h 2452301"/>
                                <a:gd name="connsiteX5" fmla="*/ 0 w 1638869"/>
                                <a:gd name="connsiteY5" fmla="*/ 2384514 h 2452301"/>
                                <a:gd name="connsiteX6" fmla="*/ 0 w 1638869"/>
                                <a:gd name="connsiteY6" fmla="*/ 67788 h 2452301"/>
                                <a:gd name="connsiteX7" fmla="*/ 67791 w 1638869"/>
                                <a:gd name="connsiteY7" fmla="*/ 0 h 24523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38869" h="2452301">
                                  <a:moveTo>
                                    <a:pt x="1571079" y="0"/>
                                  </a:moveTo>
                                  <a:cubicBezTo>
                                    <a:pt x="1608519" y="0"/>
                                    <a:pt x="1638870" y="30350"/>
                                    <a:pt x="1638870" y="67788"/>
                                  </a:cubicBezTo>
                                  <a:lnTo>
                                    <a:pt x="1638870" y="2384514"/>
                                  </a:lnTo>
                                  <a:cubicBezTo>
                                    <a:pt x="1638870" y="2421952"/>
                                    <a:pt x="1608519" y="2452302"/>
                                    <a:pt x="1571079" y="2452302"/>
                                  </a:cubicBezTo>
                                  <a:lnTo>
                                    <a:pt x="67791" y="2452302"/>
                                  </a:lnTo>
                                  <a:cubicBezTo>
                                    <a:pt x="30351" y="2452302"/>
                                    <a:pt x="0" y="2421952"/>
                                    <a:pt x="0" y="2384514"/>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4853A" id="Freeform: Shape 23" o:spid="_x0000_s1026" style="position:absolute;margin-left:630.2pt;margin-top:190.9pt;width:129.05pt;height:193.1pt;z-index:-251659776;visibility:visible;mso-wrap-style:square;mso-wrap-distance-left:9pt;mso-wrap-distance-top:0;mso-wrap-distance-right:9pt;mso-wrap-distance-bottom:0;mso-position-horizontal:absolute;mso-position-horizontal-relative:page;mso-position-vertical:absolute;mso-position-vertical-relative:page;v-text-anchor:middle" coordsize="1638869,245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" path="m1571079,v37440,,67791,30350,67791,67788l1638870,2384514v,37438,-30351,67788,-67791,67788l67791,2452302c30351,2452302,,2421952,,2384514l,67788c,30350,30351,,67791,l1571079,xe" filled="f" strokecolor="#002756" strokeweight=".27478mm">
                    <v:stroke joinstyle="miter"/>
                    <v:path arrowok="t" o:connecttype="custom" o:connectlocs="1571079,0;1638870,67788;1638870,2384514;1571079,2452302;67791,2452302;0,2384514;0,67788;67791,0" o:connectangles="0,0,0,0,0,0,0,0"/>
                    <w10:wrap anchorx="page" anchory="page"/>
                  </v:shape>
                </w:pict>
              </mc:Fallback>
            </mc:AlternateContent>
          </w:r>
          <w:r w:rsidRPr="001F7112">
            <w:rPr>
              <w:noProof/>
            </w:rPr>
            <mc:AlternateContent>
              <mc:Choice Requires="wps">
                <w:drawing>
                  <wp:anchor distT="0" distB="0" distL="114300" distR="114300" simplePos="0" relativeHeight="251657728" behindDoc="1" locked="0" layoutInCell="1" allowOverlap="1" wp14:anchorId="79E9B124" wp14:editId="153DBAE6">
                    <wp:simplePos x="0" y="0"/>
                    <wp:positionH relativeFrom="page">
                      <wp:posOffset>8187975</wp:posOffset>
                    </wp:positionH>
                    <wp:positionV relativeFrom="page">
                      <wp:posOffset>2602515</wp:posOffset>
                    </wp:positionV>
                    <wp:extent cx="1237992" cy="2101243"/>
                    <wp:effectExtent l="0" t="0" r="19685" b="13335"/>
                    <wp:wrapNone/>
                    <wp:docPr id="1855066053" name="Freeform: Shape 24"/>
                    <wp:cNvGraphicFramePr/>
                    <a:graphic xmlns:a="http://schemas.openxmlformats.org/drawingml/2006/main">
                      <a:graphicData uri="http://schemas.microsoft.com/office/word/2010/wordprocessingShape">
                        <wps:wsp>
                          <wps:cNvSpPr/>
                          <wps:spPr>
                            <a:xfrm>
                              <a:off x="0" y="0"/>
                              <a:ext cx="1237992" cy="2101243"/>
                            </a:xfrm>
                            <a:custGeom>
                              <a:avLst/>
                              <a:gdLst>
                                <a:gd name="connsiteX0" fmla="*/ 1170202 w 1237992"/>
                                <a:gd name="connsiteY0" fmla="*/ 0 h 2101243"/>
                                <a:gd name="connsiteX1" fmla="*/ 1237992 w 1237992"/>
                                <a:gd name="connsiteY1" fmla="*/ 67788 h 2101243"/>
                                <a:gd name="connsiteX2" fmla="*/ 1237992 w 1237992"/>
                                <a:gd name="connsiteY2" fmla="*/ 2033456 h 2101243"/>
                                <a:gd name="connsiteX3" fmla="*/ 1170202 w 1237992"/>
                                <a:gd name="connsiteY3" fmla="*/ 2101244 h 2101243"/>
                                <a:gd name="connsiteX4" fmla="*/ 67791 w 1237992"/>
                                <a:gd name="connsiteY4" fmla="*/ 2101244 h 2101243"/>
                                <a:gd name="connsiteX5" fmla="*/ 0 w 1237992"/>
                                <a:gd name="connsiteY5" fmla="*/ 2033456 h 2101243"/>
                                <a:gd name="connsiteX6" fmla="*/ 0 w 1237992"/>
                                <a:gd name="connsiteY6" fmla="*/ 67788 h 2101243"/>
                                <a:gd name="connsiteX7" fmla="*/ 67791 w 1237992"/>
                                <a:gd name="connsiteY7" fmla="*/ 0 h 21012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37992" h="2101243">
                                  <a:moveTo>
                                    <a:pt x="1170202" y="0"/>
                                  </a:moveTo>
                                  <a:cubicBezTo>
                                    <a:pt x="1207642" y="0"/>
                                    <a:pt x="1237992" y="30350"/>
                                    <a:pt x="1237992" y="67788"/>
                                  </a:cubicBezTo>
                                  <a:lnTo>
                                    <a:pt x="1237992" y="2033456"/>
                                  </a:lnTo>
                                  <a:cubicBezTo>
                                    <a:pt x="1237992" y="2070894"/>
                                    <a:pt x="1207642" y="2101244"/>
                                    <a:pt x="1170202" y="2101244"/>
                                  </a:cubicBezTo>
                                  <a:lnTo>
                                    <a:pt x="67791" y="2101244"/>
                                  </a:lnTo>
                                  <a:cubicBezTo>
                                    <a:pt x="30351" y="2101244"/>
                                    <a:pt x="0" y="2070894"/>
                                    <a:pt x="0" y="2033456"/>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70015" id="Freeform: Shape 24" o:spid="_x0000_s1026" style="position:absolute;margin-left:644.7pt;margin-top:204.9pt;width:97.5pt;height:165.45pt;z-index:-251658752;visibility:visible;mso-wrap-style:square;mso-wrap-distance-left:9pt;mso-wrap-distance-top:0;mso-wrap-distance-right:9pt;mso-wrap-distance-bottom:0;mso-position-horizontal:absolute;mso-position-horizontal-relative:page;mso-position-vertical:absolute;mso-position-vertical-relative:page;v-text-anchor:middle" coordsize="1237992,210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" path="m1170202,v37440,,67790,30350,67790,67788l1237992,2033456v,37438,-30350,67788,-67790,67788l67791,2101244c30351,2101244,,2070894,,2033456l,67788c,30350,30351,,67791,l1170202,xe" filled="f" strokecolor="#002756" strokeweight=".27478mm">
                    <v:stroke joinstyle="miter"/>
                    <v:path arrowok="t" o:connecttype="custom" o:connectlocs="1170202,0;1237992,67788;1237992,2033456;1170202,2101244;67791,2101244;0,2033456;0,67788;67791,0" o:connectangles="0,0,0,0,0,0,0,0"/>
                    <w10:wrap anchorx="page" anchory="page"/>
                  </v:shape>
                </w:pict>
              </mc:Fallback>
            </mc:AlternateContent>
          </w:r>
          <w:r w:rsidR="00B1180D" w:rsidRPr="001F7112">
            <w:t xml:space="preserve"> </w:t>
          </w:r>
        </w:p>
        <w:p w14:paraId="6E1FD96C" w14:textId="77777777" w:rsidR="001A5052" w:rsidRPr="001F7112" w:rsidRDefault="00DB18AB">
          <w:r w:rsidRPr="001F7112">
            <w:rPr>
              <w:noProof/>
            </w:rPr>
            <mc:AlternateContent>
              <mc:Choice Requires="wps">
                <w:drawing>
                  <wp:anchor distT="45720" distB="45720" distL="114300" distR="114300" simplePos="0" relativeHeight="251663872" behindDoc="0" locked="0" layoutInCell="1" allowOverlap="1" wp14:anchorId="7C37D71A" wp14:editId="05440094">
                    <wp:simplePos x="0" y="0"/>
                    <wp:positionH relativeFrom="margin">
                      <wp:posOffset>-92710</wp:posOffset>
                    </wp:positionH>
                    <wp:positionV relativeFrom="paragraph">
                      <wp:posOffset>7562215</wp:posOffset>
                    </wp:positionV>
                    <wp:extent cx="2750185" cy="3759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375920"/>
                            </a:xfrm>
                            <a:prstGeom prst="rect">
                              <a:avLst/>
                            </a:prstGeom>
                            <a:noFill/>
                            <a:ln w="9525">
                              <a:noFill/>
                              <a:miter lim="800000"/>
                              <a:headEnd/>
                              <a:tailEnd/>
                            </a:ln>
                          </wps:spPr>
                          <wps:txbx>
                            <w:txbxContent>
                              <w:p w14:paraId="491EDC85" w14:textId="77777777" w:rsidR="00DB18AB" w:rsidRPr="00DB18AB" w:rsidRDefault="00000000" w:rsidP="00DB18AB">
                                <w:pPr>
                                  <w:rPr>
                                    <w:sz w:val="16"/>
                                    <w:szCs w:val="16"/>
                                  </w:rPr>
                                </w:pPr>
                                <w:hyperlink r:id="rId14" w:history="1">
                                  <w:r w:rsidR="00DB18AB" w:rsidRPr="00DB18AB">
                                    <w:rPr>
                                      <w:sz w:val="16"/>
                                      <w:szCs w:val="16"/>
                                    </w:rPr>
                                    <w:t>info@tracked.be</w:t>
                                  </w:r>
                                </w:hyperlink>
                                <w:r w:rsidR="00DB18AB" w:rsidRPr="00DB18AB">
                                  <w:rPr>
                                    <w:sz w:val="16"/>
                                    <w:szCs w:val="16"/>
                                  </w:rPr>
                                  <w:br/>
                                  <w:t>Tel +32 456 764 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37D71A" id="_x0000_t202" coordsize="21600,21600" o:spt="202" path="m,l,21600r21600,l21600,xe">
                    <v:stroke joinstyle="miter"/>
                    <v:path gradientshapeok="t" o:connecttype="rect"/>
                  </v:shapetype>
                  <v:shape id="Text Box 2" o:spid="_x0000_s1026" type="#_x0000_t202" style="position:absolute;margin-left:-7.3pt;margin-top:595.45pt;width:216.55pt;height:29.6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" filled="f" stroked="f">
                    <v:textbox>
                      <w:txbxContent>
                        <w:p w14:paraId="491EDC85" w14:textId="77777777" w:rsidR="00DB18AB" w:rsidRPr="00DB18AB" w:rsidRDefault="00000000" w:rsidP="00DB18AB">
                          <w:pPr>
                            <w:rPr>
                              <w:sz w:val="16"/>
                              <w:szCs w:val="16"/>
                            </w:rPr>
                          </w:pPr>
                          <w:hyperlink r:id="rId15" w:history="1">
                            <w:r w:rsidR="00DB18AB" w:rsidRPr="00DB18AB">
                              <w:rPr>
                                <w:sz w:val="16"/>
                                <w:szCs w:val="16"/>
                              </w:rPr>
                              <w:t>info@tracked.be</w:t>
                            </w:r>
                          </w:hyperlink>
                          <w:r w:rsidR="00DB18AB" w:rsidRPr="00DB18AB">
                            <w:rPr>
                              <w:sz w:val="16"/>
                              <w:szCs w:val="16"/>
                            </w:rPr>
                            <w:br/>
                            <w:t>Tel +32 456 764 87</w:t>
                          </w:r>
                        </w:p>
                      </w:txbxContent>
                    </v:textbox>
                    <w10:wrap type="square" anchorx="margin"/>
                  </v:shape>
                </w:pict>
              </mc:Fallback>
            </mc:AlternateContent>
          </w:r>
          <w:r w:rsidRPr="001F7112">
            <w:rPr>
              <w:noProof/>
            </w:rPr>
            <w:drawing>
              <wp:anchor distT="0" distB="0" distL="114300" distR="114300" simplePos="0" relativeHeight="251652608" behindDoc="1" locked="0" layoutInCell="1" allowOverlap="1" wp14:anchorId="1CD6D242" wp14:editId="784CF30F">
                <wp:simplePos x="0" y="0"/>
                <wp:positionH relativeFrom="margin">
                  <wp:posOffset>-90170</wp:posOffset>
                </wp:positionH>
                <wp:positionV relativeFrom="page">
                  <wp:posOffset>8683206</wp:posOffset>
                </wp:positionV>
                <wp:extent cx="2329791" cy="1067220"/>
                <wp:effectExtent l="0" t="0" r="0" b="0"/>
                <wp:wrapNone/>
                <wp:docPr id="1680599358" name="Picture 3"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99358" name="Picture 3" descr="A logo with a black background&#10;&#10;Description automatically generated"/>
                        <pic:cNvPicPr/>
                      </pic:nvPicPr>
                      <pic:blipFill rotWithShape="1">
                        <a:blip r:embed="rId16" cstate="print">
                          <a:extLst>
                            <a:ext uri="{28A0092B-C50C-407E-A947-70E740481C1C}">
                              <a14:useLocalDpi xmlns:a14="http://schemas.microsoft.com/office/drawing/2010/main" val="0"/>
                            </a:ext>
                          </a:extLst>
                        </a:blip>
                        <a:srcRect l="10214" t="29274" r="10730" b="34513"/>
                        <a:stretch/>
                      </pic:blipFill>
                      <pic:spPr bwMode="auto">
                        <a:xfrm>
                          <a:off x="0" y="0"/>
                          <a:ext cx="2329791" cy="106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D1C" w:rsidRPr="001F7112">
            <w:rPr>
              <w:noProof/>
            </w:rPr>
            <mc:AlternateContent>
              <mc:Choice Requires="wps">
                <w:drawing>
                  <wp:anchor distT="0" distB="0" distL="114300" distR="114300" simplePos="0" relativeHeight="251658752" behindDoc="1" locked="0" layoutInCell="1" allowOverlap="1" wp14:anchorId="3B15726C" wp14:editId="40D36955">
                    <wp:simplePos x="0" y="0"/>
                    <wp:positionH relativeFrom="page">
                      <wp:posOffset>8291863</wp:posOffset>
                    </wp:positionH>
                    <wp:positionV relativeFrom="page">
                      <wp:posOffset>3590815</wp:posOffset>
                    </wp:positionV>
                    <wp:extent cx="1045928" cy="150365"/>
                    <wp:effectExtent l="0" t="9207" r="11747" b="11748"/>
                    <wp:wrapNone/>
                    <wp:docPr id="2106975889" name="Freeform: Shape 17"/>
                    <wp:cNvGraphicFramePr/>
                    <a:graphic xmlns:a="http://schemas.openxmlformats.org/drawingml/2006/main">
                      <a:graphicData uri="http://schemas.microsoft.com/office/word/2010/wordprocessingShape">
                        <wps:wsp>
                          <wps:cNvSpPr/>
                          <wps:spPr>
                            <a:xfrm rot="5400000">
                              <a:off x="0" y="0"/>
                              <a:ext cx="1045928" cy="150365"/>
                            </a:xfrm>
                            <a:custGeom>
                              <a:avLst/>
                              <a:gdLst>
                                <a:gd name="connsiteX0" fmla="*/ 978138 w 1045928"/>
                                <a:gd name="connsiteY0" fmla="*/ 0 h 150365"/>
                                <a:gd name="connsiteX1" fmla="*/ 1045928 w 1045928"/>
                                <a:gd name="connsiteY1" fmla="*/ 67788 h 150365"/>
                                <a:gd name="connsiteX2" fmla="*/ 1045928 w 1045928"/>
                                <a:gd name="connsiteY2" fmla="*/ 82578 h 150365"/>
                                <a:gd name="connsiteX3" fmla="*/ 978138 w 1045928"/>
                                <a:gd name="connsiteY3" fmla="*/ 150366 h 150365"/>
                                <a:gd name="connsiteX4" fmla="*/ 67791 w 1045928"/>
                                <a:gd name="connsiteY4" fmla="*/ 150366 h 150365"/>
                                <a:gd name="connsiteX5" fmla="*/ 0 w 1045928"/>
                                <a:gd name="connsiteY5" fmla="*/ 82578 h 150365"/>
                                <a:gd name="connsiteX6" fmla="*/ 0 w 1045928"/>
                                <a:gd name="connsiteY6" fmla="*/ 67788 h 150365"/>
                                <a:gd name="connsiteX7" fmla="*/ 67791 w 1045928"/>
                                <a:gd name="connsiteY7" fmla="*/ 0 h 1503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45928" h="150365">
                                  <a:moveTo>
                                    <a:pt x="978138" y="0"/>
                                  </a:moveTo>
                                  <a:cubicBezTo>
                                    <a:pt x="1015578" y="0"/>
                                    <a:pt x="1045928" y="30350"/>
                                    <a:pt x="1045928" y="67788"/>
                                  </a:cubicBezTo>
                                  <a:lnTo>
                                    <a:pt x="1045928" y="82578"/>
                                  </a:lnTo>
                                  <a:cubicBezTo>
                                    <a:pt x="1045928" y="120016"/>
                                    <a:pt x="1015578" y="150366"/>
                                    <a:pt x="978138" y="150366"/>
                                  </a:cubicBezTo>
                                  <a:lnTo>
                                    <a:pt x="67791" y="150366"/>
                                  </a:lnTo>
                                  <a:cubicBezTo>
                                    <a:pt x="30351" y="150366"/>
                                    <a:pt x="0" y="120016"/>
                                    <a:pt x="0" y="82578"/>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6EACB" id="Freeform: Shape 17" o:spid="_x0000_s1026" style="position:absolute;margin-left:652.9pt;margin-top:282.75pt;width:82.35pt;height:11.85pt;rotation:90;z-index:-251657728;visibility:visible;mso-wrap-style:square;mso-wrap-distance-left:9pt;mso-wrap-distance-top:0;mso-wrap-distance-right:9pt;mso-wrap-distance-bottom:0;mso-position-horizontal:absolute;mso-position-horizontal-relative:page;mso-position-vertical:absolute;mso-position-vertical-relative:page;v-text-anchor:middle" coordsize="1045928,15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" path="m978138,v37440,,67790,30350,67790,67788l1045928,82578v,37438,-30350,67788,-67790,67788l67791,150366c30351,150366,,120016,,82578l,67788c,30350,30351,,67791,l978138,xe" filled="f" strokecolor="#002756" strokeweight=".27478mm">
                    <v:stroke joinstyle="miter"/>
                    <v:path arrowok="t" o:connecttype="custom" o:connectlocs="978138,0;1045928,67788;1045928,82578;978138,150366;67791,150366;0,82578;0,67788;67791,0" o:connectangles="0,0,0,0,0,0,0,0"/>
                    <w10:wrap anchorx="page" anchory="page"/>
                  </v:shape>
                </w:pict>
              </mc:Fallback>
            </mc:AlternateContent>
          </w:r>
          <w:r w:rsidR="00E61D1C" w:rsidRPr="001F7112">
            <w:rPr>
              <w:noProof/>
            </w:rPr>
            <mc:AlternateContent>
              <mc:Choice Requires="wps">
                <w:drawing>
                  <wp:anchor distT="0" distB="0" distL="114300" distR="114300" simplePos="0" relativeHeight="251661824" behindDoc="1" locked="0" layoutInCell="1" allowOverlap="1" wp14:anchorId="097CC264" wp14:editId="123A2802">
                    <wp:simplePos x="0" y="0"/>
                    <wp:positionH relativeFrom="page">
                      <wp:posOffset>8400202</wp:posOffset>
                    </wp:positionH>
                    <wp:positionV relativeFrom="page">
                      <wp:posOffset>2802950</wp:posOffset>
                    </wp:positionV>
                    <wp:extent cx="831227" cy="1718072"/>
                    <wp:effectExtent l="0" t="0" r="26035" b="15875"/>
                    <wp:wrapNone/>
                    <wp:docPr id="895162532" name="Freeform: Shape 25"/>
                    <wp:cNvGraphicFramePr/>
                    <a:graphic xmlns:a="http://schemas.openxmlformats.org/drawingml/2006/main">
                      <a:graphicData uri="http://schemas.microsoft.com/office/word/2010/wordprocessingShape">
                        <wps:wsp>
                          <wps:cNvSpPr/>
                          <wps:spPr>
                            <a:xfrm>
                              <a:off x="0" y="0"/>
                              <a:ext cx="831227" cy="1718072"/>
                            </a:xfrm>
                            <a:custGeom>
                              <a:avLst/>
                              <a:gdLst>
                                <a:gd name="connsiteX0" fmla="*/ 763437 w 831227"/>
                                <a:gd name="connsiteY0" fmla="*/ 0 h 1718072"/>
                                <a:gd name="connsiteX1" fmla="*/ 831228 w 831227"/>
                                <a:gd name="connsiteY1" fmla="*/ 67788 h 1718072"/>
                                <a:gd name="connsiteX2" fmla="*/ 831228 w 831227"/>
                                <a:gd name="connsiteY2" fmla="*/ 1650285 h 1718072"/>
                                <a:gd name="connsiteX3" fmla="*/ 763437 w 831227"/>
                                <a:gd name="connsiteY3" fmla="*/ 1718072 h 1718072"/>
                                <a:gd name="connsiteX4" fmla="*/ 67791 w 831227"/>
                                <a:gd name="connsiteY4" fmla="*/ 1718072 h 1718072"/>
                                <a:gd name="connsiteX5" fmla="*/ 0 w 831227"/>
                                <a:gd name="connsiteY5" fmla="*/ 1650285 h 1718072"/>
                                <a:gd name="connsiteX6" fmla="*/ 0 w 831227"/>
                                <a:gd name="connsiteY6" fmla="*/ 67788 h 1718072"/>
                                <a:gd name="connsiteX7" fmla="*/ 67791 w 831227"/>
                                <a:gd name="connsiteY7" fmla="*/ 0 h 17180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31227" h="1718072">
                                  <a:moveTo>
                                    <a:pt x="763437" y="0"/>
                                  </a:moveTo>
                                  <a:cubicBezTo>
                                    <a:pt x="800877" y="0"/>
                                    <a:pt x="831228" y="30350"/>
                                    <a:pt x="831228" y="67788"/>
                                  </a:cubicBezTo>
                                  <a:lnTo>
                                    <a:pt x="831228" y="1650285"/>
                                  </a:lnTo>
                                  <a:cubicBezTo>
                                    <a:pt x="831228" y="1687723"/>
                                    <a:pt x="800877" y="1718072"/>
                                    <a:pt x="763437" y="1718072"/>
                                  </a:cubicBezTo>
                                  <a:lnTo>
                                    <a:pt x="67791" y="1718072"/>
                                  </a:lnTo>
                                  <a:cubicBezTo>
                                    <a:pt x="30351" y="1718072"/>
                                    <a:pt x="0" y="1687723"/>
                                    <a:pt x="0" y="1650285"/>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AA9E7" id="Freeform: Shape 25" o:spid="_x0000_s1026" style="position:absolute;margin-left:661.45pt;margin-top:220.7pt;width:65.45pt;height:135.3pt;z-index:-251654656;visibility:visible;mso-wrap-style:square;mso-wrap-distance-left:9pt;mso-wrap-distance-top:0;mso-wrap-distance-right:9pt;mso-wrap-distance-bottom:0;mso-position-horizontal:absolute;mso-position-horizontal-relative:page;mso-position-vertical:absolute;mso-position-vertical-relative:page;v-text-anchor:middle" coordsize="831227,171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" path="m763437,v37440,,67791,30350,67791,67788l831228,1650285v,37438,-30351,67787,-67791,67787l67791,1718072c30351,1718072,,1687723,,1650285l,67788c,30350,30351,,67791,l763437,xe" filled="f" strokecolor="#002756" strokeweight=".27478mm">
                    <v:stroke joinstyle="miter"/>
                    <v:path arrowok="t" o:connecttype="custom" o:connectlocs="763437,0;831228,67788;831228,1650285;763437,1718072;67791,1718072;0,1650285;0,67788;67791,0" o:connectangles="0,0,0,0,0,0,0,0"/>
                    <w10:wrap anchorx="page" anchory="page"/>
                  </v:shape>
                </w:pict>
              </mc:Fallback>
            </mc:AlternateContent>
          </w:r>
          <w:r w:rsidR="00E61D1C" w:rsidRPr="001F7112">
            <w:rPr>
              <w:noProof/>
            </w:rPr>
            <mc:AlternateContent>
              <mc:Choice Requires="wps">
                <w:drawing>
                  <wp:anchor distT="0" distB="0" distL="114300" distR="114300" simplePos="0" relativeHeight="251662848" behindDoc="1" locked="0" layoutInCell="1" allowOverlap="1" wp14:anchorId="5C1D989C" wp14:editId="7674883D">
                    <wp:simplePos x="0" y="0"/>
                    <wp:positionH relativeFrom="page">
                      <wp:posOffset>8576684</wp:posOffset>
                    </wp:positionH>
                    <wp:positionV relativeFrom="page">
                      <wp:posOffset>2999448</wp:posOffset>
                    </wp:positionV>
                    <wp:extent cx="471616" cy="1350621"/>
                    <wp:effectExtent l="0" t="0" r="24130" b="21590"/>
                    <wp:wrapNone/>
                    <wp:docPr id="1370303885" name="Freeform: Shape 26"/>
                    <wp:cNvGraphicFramePr/>
                    <a:graphic xmlns:a="http://schemas.openxmlformats.org/drawingml/2006/main">
                      <a:graphicData uri="http://schemas.microsoft.com/office/word/2010/wordprocessingShape">
                        <wps:wsp>
                          <wps:cNvSpPr/>
                          <wps:spPr>
                            <a:xfrm>
                              <a:off x="0" y="0"/>
                              <a:ext cx="471616" cy="1350621"/>
                            </a:xfrm>
                            <a:custGeom>
                              <a:avLst/>
                              <a:gdLst>
                                <a:gd name="connsiteX0" fmla="*/ 403826 w 471616"/>
                                <a:gd name="connsiteY0" fmla="*/ 0 h 1350621"/>
                                <a:gd name="connsiteX1" fmla="*/ 471617 w 471616"/>
                                <a:gd name="connsiteY1" fmla="*/ 67788 h 1350621"/>
                                <a:gd name="connsiteX2" fmla="*/ 471617 w 471616"/>
                                <a:gd name="connsiteY2" fmla="*/ 1282834 h 1350621"/>
                                <a:gd name="connsiteX3" fmla="*/ 403826 w 471616"/>
                                <a:gd name="connsiteY3" fmla="*/ 1350622 h 1350621"/>
                                <a:gd name="connsiteX4" fmla="*/ 67791 w 471616"/>
                                <a:gd name="connsiteY4" fmla="*/ 1350622 h 1350621"/>
                                <a:gd name="connsiteX5" fmla="*/ 0 w 471616"/>
                                <a:gd name="connsiteY5" fmla="*/ 1282834 h 1350621"/>
                                <a:gd name="connsiteX6" fmla="*/ 0 w 471616"/>
                                <a:gd name="connsiteY6" fmla="*/ 67788 h 1350621"/>
                                <a:gd name="connsiteX7" fmla="*/ 67791 w 471616"/>
                                <a:gd name="connsiteY7" fmla="*/ 0 h 1350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71616" h="1350621">
                                  <a:moveTo>
                                    <a:pt x="403826" y="0"/>
                                  </a:moveTo>
                                  <a:cubicBezTo>
                                    <a:pt x="441266" y="0"/>
                                    <a:pt x="471617" y="30350"/>
                                    <a:pt x="471617" y="67788"/>
                                  </a:cubicBezTo>
                                  <a:lnTo>
                                    <a:pt x="471617" y="1282834"/>
                                  </a:lnTo>
                                  <a:cubicBezTo>
                                    <a:pt x="471617" y="1320272"/>
                                    <a:pt x="441266" y="1350622"/>
                                    <a:pt x="403826" y="1350622"/>
                                  </a:cubicBezTo>
                                  <a:lnTo>
                                    <a:pt x="67791" y="1350622"/>
                                  </a:lnTo>
                                  <a:cubicBezTo>
                                    <a:pt x="30351" y="1350622"/>
                                    <a:pt x="0" y="1320272"/>
                                    <a:pt x="0" y="1282834"/>
                                  </a:cubicBezTo>
                                  <a:lnTo>
                                    <a:pt x="0" y="67788"/>
                                  </a:lnTo>
                                  <a:cubicBezTo>
                                    <a:pt x="0" y="30350"/>
                                    <a:pt x="30351" y="0"/>
                                    <a:pt x="67791" y="0"/>
                                  </a:cubicBezTo>
                                  <a:close/>
                                </a:path>
                              </a:pathLst>
                            </a:custGeom>
                            <a:noFill/>
                            <a:ln w="9892" cap="flat">
                              <a:solidFill>
                                <a:srgbClr val="002756"/>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C2551" id="Freeform: Shape 26" o:spid="_x0000_s1026" style="position:absolute;margin-left:675.35pt;margin-top:236.2pt;width:37.15pt;height:106.35pt;z-index:-251653632;visibility:visible;mso-wrap-style:square;mso-wrap-distance-left:9pt;mso-wrap-distance-top:0;mso-wrap-distance-right:9pt;mso-wrap-distance-bottom:0;mso-position-horizontal:absolute;mso-position-horizontal-relative:page;mso-position-vertical:absolute;mso-position-vertical-relative:page;v-text-anchor:middle" coordsize="471616,1350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" path="m403826,v37440,,67791,30350,67791,67788l471617,1282834v,37438,-30351,67788,-67791,67788l67791,1350622c30351,1350622,,1320272,,1282834l,67788c,30350,30351,,67791,l403826,xe" filled="f" strokecolor="#002756" strokeweight=".27478mm">
                    <v:stroke joinstyle="miter"/>
                    <v:path arrowok="t" o:connecttype="custom" o:connectlocs="403826,0;471617,67788;471617,1282834;403826,1350622;67791,1350622;0,1282834;0,67788;67791,0" o:connectangles="0,0,0,0,0,0,0,0"/>
                    <w10:wrap anchorx="page" anchory="page"/>
                  </v:shape>
                </w:pict>
              </mc:Fallback>
            </mc:AlternateContent>
          </w:r>
          <w:r w:rsidR="001A5052" w:rsidRPr="001F7112">
            <w:br w:type="page"/>
          </w:r>
        </w:p>
        <w:p w14:paraId="56E4F659" w14:textId="77777777" w:rsidR="00653A4F" w:rsidRPr="001F7112" w:rsidRDefault="00000000" w:rsidP="00B1180D"/>
      </w:sdtContent>
    </w:sdt>
    <w:bookmarkStart w:id="0" w:name="_Toc177551678" w:displacedByCustomXml="next"/>
    <w:sdt>
      <w:sdtPr>
        <w:rPr>
          <w:rFonts w:ascii="FH Oscar" w:eastAsiaTheme="minorEastAsia" w:hAnsi="FH Oscar" w:cstheme="minorBidi"/>
          <w:b w:val="0"/>
          <w:color w:val="002756" w:themeColor="text1"/>
          <w:sz w:val="22"/>
          <w:szCs w:val="22"/>
        </w:rPr>
        <w:id w:val="1775372234"/>
        <w:docPartObj>
          <w:docPartGallery w:val="Table of Contents"/>
          <w:docPartUnique/>
        </w:docPartObj>
      </w:sdtPr>
      <w:sdtEndPr>
        <w:rPr>
          <w:rFonts w:ascii="Roboto Flex Normal" w:hAnsi="Roboto Flex Normal"/>
          <w:bCs/>
          <w:noProof/>
        </w:rPr>
      </w:sdtEndPr>
      <w:sdtContent>
        <w:p w14:paraId="28CBA6C0" w14:textId="77777777" w:rsidR="006729E6" w:rsidRPr="001F7112" w:rsidRDefault="006729E6" w:rsidP="000C0B39">
          <w:pPr>
            <w:pStyle w:val="Kop1"/>
            <w:numPr>
              <w:ilvl w:val="0"/>
              <w:numId w:val="0"/>
            </w:numPr>
            <w:ind w:left="432" w:hanging="432"/>
          </w:pPr>
          <w:r w:rsidRPr="001F7112">
            <w:t>Contents</w:t>
          </w:r>
          <w:bookmarkEnd w:id="0"/>
        </w:p>
        <w:p w14:paraId="2B5D9C6D" w14:textId="01F71913" w:rsidR="00E35A93" w:rsidRDefault="006729E6">
          <w:pPr>
            <w:pStyle w:val="Inhopg1"/>
            <w:tabs>
              <w:tab w:val="right" w:leader="dot" w:pos="10456"/>
            </w:tabs>
            <w:rPr>
              <w:rFonts w:asciiTheme="minorHAnsi" w:hAnsiTheme="minorHAnsi" w:cstheme="minorBidi"/>
              <w:noProof/>
              <w:color w:val="auto"/>
              <w:kern w:val="2"/>
              <w:sz w:val="24"/>
              <w:szCs w:val="24"/>
              <w:lang w:val="nl-BE" w:eastAsia="nl-BE"/>
              <w14:ligatures w14:val="standardContextual"/>
            </w:rPr>
          </w:pPr>
          <w:r w:rsidRPr="001F7112">
            <w:fldChar w:fldCharType="begin"/>
          </w:r>
          <w:r w:rsidRPr="001F7112">
            <w:instrText xml:space="preserve"> TOC \o "1-3" \h \z \u </w:instrText>
          </w:r>
          <w:r w:rsidRPr="001F7112">
            <w:fldChar w:fldCharType="separate"/>
          </w:r>
          <w:hyperlink w:anchor="_Toc177551678" w:history="1">
            <w:r w:rsidR="00E35A93" w:rsidRPr="00B3721B">
              <w:rPr>
                <w:rStyle w:val="Hyperlink"/>
                <w:noProof/>
              </w:rPr>
              <w:t>Contents</w:t>
            </w:r>
            <w:r w:rsidR="00E35A93">
              <w:rPr>
                <w:noProof/>
                <w:webHidden/>
              </w:rPr>
              <w:tab/>
            </w:r>
            <w:r w:rsidR="00E35A93">
              <w:rPr>
                <w:noProof/>
                <w:webHidden/>
              </w:rPr>
              <w:fldChar w:fldCharType="begin"/>
            </w:r>
            <w:r w:rsidR="00E35A93">
              <w:rPr>
                <w:noProof/>
                <w:webHidden/>
              </w:rPr>
              <w:instrText xml:space="preserve"> PAGEREF _Toc177551678 \h </w:instrText>
            </w:r>
            <w:r w:rsidR="00E35A93">
              <w:rPr>
                <w:noProof/>
                <w:webHidden/>
              </w:rPr>
            </w:r>
            <w:r w:rsidR="00E35A93">
              <w:rPr>
                <w:noProof/>
                <w:webHidden/>
              </w:rPr>
              <w:fldChar w:fldCharType="separate"/>
            </w:r>
            <w:r w:rsidR="00E35A93">
              <w:rPr>
                <w:noProof/>
                <w:webHidden/>
              </w:rPr>
              <w:t>1</w:t>
            </w:r>
            <w:r w:rsidR="00E35A93">
              <w:rPr>
                <w:noProof/>
                <w:webHidden/>
              </w:rPr>
              <w:fldChar w:fldCharType="end"/>
            </w:r>
          </w:hyperlink>
        </w:p>
        <w:p w14:paraId="4146D60B" w14:textId="61E46A8A" w:rsidR="00E35A93" w:rsidRDefault="00000000">
          <w:pPr>
            <w:pStyle w:val="Inhopg1"/>
            <w:tabs>
              <w:tab w:val="left" w:pos="440"/>
              <w:tab w:val="right" w:leader="dot" w:pos="10456"/>
            </w:tabs>
            <w:rPr>
              <w:rFonts w:asciiTheme="minorHAnsi" w:hAnsiTheme="minorHAnsi" w:cstheme="minorBidi"/>
              <w:noProof/>
              <w:color w:val="auto"/>
              <w:kern w:val="2"/>
              <w:sz w:val="24"/>
              <w:szCs w:val="24"/>
              <w:lang w:val="nl-BE" w:eastAsia="nl-BE"/>
              <w14:ligatures w14:val="standardContextual"/>
            </w:rPr>
          </w:pPr>
          <w:hyperlink w:anchor="_Toc177551679" w:history="1">
            <w:r w:rsidR="00E35A93" w:rsidRPr="00B3721B">
              <w:rPr>
                <w:rStyle w:val="Hyperlink"/>
                <w:noProof/>
              </w:rPr>
              <w:t>2</w:t>
            </w:r>
            <w:r w:rsidR="00E35A93">
              <w:rPr>
                <w:rFonts w:asciiTheme="minorHAnsi" w:hAnsiTheme="minorHAnsi" w:cstheme="minorBidi"/>
                <w:noProof/>
                <w:color w:val="auto"/>
                <w:kern w:val="2"/>
                <w:sz w:val="24"/>
                <w:szCs w:val="24"/>
                <w:lang w:val="nl-BE" w:eastAsia="nl-BE"/>
                <w14:ligatures w14:val="standardContextual"/>
              </w:rPr>
              <w:tab/>
            </w:r>
            <w:r w:rsidR="00E35A93" w:rsidRPr="00B3721B">
              <w:rPr>
                <w:rStyle w:val="Hyperlink"/>
                <w:noProof/>
              </w:rPr>
              <w:t>Intro</w:t>
            </w:r>
            <w:r w:rsidR="00E35A93">
              <w:rPr>
                <w:noProof/>
                <w:webHidden/>
              </w:rPr>
              <w:tab/>
            </w:r>
            <w:r w:rsidR="00E35A93">
              <w:rPr>
                <w:noProof/>
                <w:webHidden/>
              </w:rPr>
              <w:fldChar w:fldCharType="begin"/>
            </w:r>
            <w:r w:rsidR="00E35A93">
              <w:rPr>
                <w:noProof/>
                <w:webHidden/>
              </w:rPr>
              <w:instrText xml:space="preserve"> PAGEREF _Toc177551679 \h </w:instrText>
            </w:r>
            <w:r w:rsidR="00E35A93">
              <w:rPr>
                <w:noProof/>
                <w:webHidden/>
              </w:rPr>
            </w:r>
            <w:r w:rsidR="00E35A93">
              <w:rPr>
                <w:noProof/>
                <w:webHidden/>
              </w:rPr>
              <w:fldChar w:fldCharType="separate"/>
            </w:r>
            <w:r w:rsidR="00E35A93">
              <w:rPr>
                <w:noProof/>
                <w:webHidden/>
              </w:rPr>
              <w:t>3</w:t>
            </w:r>
            <w:r w:rsidR="00E35A93">
              <w:rPr>
                <w:noProof/>
                <w:webHidden/>
              </w:rPr>
              <w:fldChar w:fldCharType="end"/>
            </w:r>
          </w:hyperlink>
        </w:p>
        <w:p w14:paraId="558E32AB" w14:textId="432C2295" w:rsidR="00E35A93" w:rsidRDefault="00000000">
          <w:pPr>
            <w:pStyle w:val="Inhopg1"/>
            <w:tabs>
              <w:tab w:val="left" w:pos="440"/>
              <w:tab w:val="right" w:leader="dot" w:pos="10456"/>
            </w:tabs>
            <w:rPr>
              <w:rFonts w:asciiTheme="minorHAnsi" w:hAnsiTheme="minorHAnsi" w:cstheme="minorBidi"/>
              <w:noProof/>
              <w:color w:val="auto"/>
              <w:kern w:val="2"/>
              <w:sz w:val="24"/>
              <w:szCs w:val="24"/>
              <w:lang w:val="nl-BE" w:eastAsia="nl-BE"/>
              <w14:ligatures w14:val="standardContextual"/>
            </w:rPr>
          </w:pPr>
          <w:hyperlink w:anchor="_Toc177551680" w:history="1">
            <w:r w:rsidR="00E35A93" w:rsidRPr="00B3721B">
              <w:rPr>
                <w:rStyle w:val="Hyperlink"/>
                <w:noProof/>
              </w:rPr>
              <w:t>3</w:t>
            </w:r>
            <w:r w:rsidR="00E35A93">
              <w:rPr>
                <w:rFonts w:asciiTheme="minorHAnsi" w:hAnsiTheme="minorHAnsi" w:cstheme="minorBidi"/>
                <w:noProof/>
                <w:color w:val="auto"/>
                <w:kern w:val="2"/>
                <w:sz w:val="24"/>
                <w:szCs w:val="24"/>
                <w:lang w:val="nl-BE" w:eastAsia="nl-BE"/>
                <w14:ligatures w14:val="standardContextual"/>
              </w:rPr>
              <w:tab/>
            </w:r>
            <w:r w:rsidR="00E35A93" w:rsidRPr="00B3721B">
              <w:rPr>
                <w:rStyle w:val="Hyperlink"/>
                <w:noProof/>
              </w:rPr>
              <w:t>Functional</w:t>
            </w:r>
            <w:r w:rsidR="00E35A93">
              <w:rPr>
                <w:noProof/>
                <w:webHidden/>
              </w:rPr>
              <w:tab/>
            </w:r>
            <w:r w:rsidR="00E35A93">
              <w:rPr>
                <w:noProof/>
                <w:webHidden/>
              </w:rPr>
              <w:fldChar w:fldCharType="begin"/>
            </w:r>
            <w:r w:rsidR="00E35A93">
              <w:rPr>
                <w:noProof/>
                <w:webHidden/>
              </w:rPr>
              <w:instrText xml:space="preserve"> PAGEREF _Toc177551680 \h </w:instrText>
            </w:r>
            <w:r w:rsidR="00E35A93">
              <w:rPr>
                <w:noProof/>
                <w:webHidden/>
              </w:rPr>
            </w:r>
            <w:r w:rsidR="00E35A93">
              <w:rPr>
                <w:noProof/>
                <w:webHidden/>
              </w:rPr>
              <w:fldChar w:fldCharType="separate"/>
            </w:r>
            <w:r w:rsidR="00E35A93">
              <w:rPr>
                <w:noProof/>
                <w:webHidden/>
              </w:rPr>
              <w:t>3</w:t>
            </w:r>
            <w:r w:rsidR="00E35A93">
              <w:rPr>
                <w:noProof/>
                <w:webHidden/>
              </w:rPr>
              <w:fldChar w:fldCharType="end"/>
            </w:r>
          </w:hyperlink>
        </w:p>
        <w:p w14:paraId="4B3ABFAF" w14:textId="7419E690" w:rsidR="00E35A93" w:rsidRDefault="00000000">
          <w:pPr>
            <w:pStyle w:val="Inhopg2"/>
            <w:tabs>
              <w:tab w:val="left" w:pos="960"/>
              <w:tab w:val="right" w:leader="dot" w:pos="10456"/>
            </w:tabs>
            <w:rPr>
              <w:rFonts w:asciiTheme="minorHAnsi" w:hAnsiTheme="minorHAnsi" w:cstheme="minorBidi"/>
              <w:noProof/>
              <w:color w:val="auto"/>
              <w:kern w:val="2"/>
              <w:sz w:val="24"/>
              <w:szCs w:val="24"/>
              <w:lang w:val="nl-BE" w:eastAsia="nl-BE"/>
              <w14:ligatures w14:val="standardContextual"/>
            </w:rPr>
          </w:pPr>
          <w:hyperlink w:anchor="_Toc177551681" w:history="1">
            <w:r w:rsidR="00E35A93" w:rsidRPr="00B3721B">
              <w:rPr>
                <w:rStyle w:val="Hyperlink"/>
                <w:noProof/>
              </w:rPr>
              <w:t>3.1</w:t>
            </w:r>
            <w:r w:rsidR="00E35A93">
              <w:rPr>
                <w:rFonts w:asciiTheme="minorHAnsi" w:hAnsiTheme="minorHAnsi" w:cstheme="minorBidi"/>
                <w:noProof/>
                <w:color w:val="auto"/>
                <w:kern w:val="2"/>
                <w:sz w:val="24"/>
                <w:szCs w:val="24"/>
                <w:lang w:val="nl-BE" w:eastAsia="nl-BE"/>
                <w14:ligatures w14:val="standardContextual"/>
              </w:rPr>
              <w:tab/>
            </w:r>
            <w:r w:rsidR="00E35A93" w:rsidRPr="00B3721B">
              <w:rPr>
                <w:rStyle w:val="Hyperlink"/>
                <w:noProof/>
              </w:rPr>
              <w:t>Payments</w:t>
            </w:r>
            <w:r w:rsidR="00E35A93">
              <w:rPr>
                <w:noProof/>
                <w:webHidden/>
              </w:rPr>
              <w:tab/>
            </w:r>
            <w:r w:rsidR="00E35A93">
              <w:rPr>
                <w:noProof/>
                <w:webHidden/>
              </w:rPr>
              <w:fldChar w:fldCharType="begin"/>
            </w:r>
            <w:r w:rsidR="00E35A93">
              <w:rPr>
                <w:noProof/>
                <w:webHidden/>
              </w:rPr>
              <w:instrText xml:space="preserve"> PAGEREF _Toc177551681 \h </w:instrText>
            </w:r>
            <w:r w:rsidR="00E35A93">
              <w:rPr>
                <w:noProof/>
                <w:webHidden/>
              </w:rPr>
            </w:r>
            <w:r w:rsidR="00E35A93">
              <w:rPr>
                <w:noProof/>
                <w:webHidden/>
              </w:rPr>
              <w:fldChar w:fldCharType="separate"/>
            </w:r>
            <w:r w:rsidR="00E35A93">
              <w:rPr>
                <w:noProof/>
                <w:webHidden/>
              </w:rPr>
              <w:t>3</w:t>
            </w:r>
            <w:r w:rsidR="00E35A93">
              <w:rPr>
                <w:noProof/>
                <w:webHidden/>
              </w:rPr>
              <w:fldChar w:fldCharType="end"/>
            </w:r>
          </w:hyperlink>
        </w:p>
        <w:p w14:paraId="27D87631" w14:textId="3A25750D" w:rsidR="00E35A93" w:rsidRDefault="00000000">
          <w:pPr>
            <w:pStyle w:val="Inhopg2"/>
            <w:tabs>
              <w:tab w:val="left" w:pos="960"/>
              <w:tab w:val="right" w:leader="dot" w:pos="10456"/>
            </w:tabs>
            <w:rPr>
              <w:rFonts w:asciiTheme="minorHAnsi" w:hAnsiTheme="minorHAnsi" w:cstheme="minorBidi"/>
              <w:noProof/>
              <w:color w:val="auto"/>
              <w:kern w:val="2"/>
              <w:sz w:val="24"/>
              <w:szCs w:val="24"/>
              <w:lang w:val="nl-BE" w:eastAsia="nl-BE"/>
              <w14:ligatures w14:val="standardContextual"/>
            </w:rPr>
          </w:pPr>
          <w:hyperlink w:anchor="_Toc177551682" w:history="1">
            <w:r w:rsidR="00E35A93" w:rsidRPr="00B3721B">
              <w:rPr>
                <w:rStyle w:val="Hyperlink"/>
                <w:noProof/>
              </w:rPr>
              <w:t>3.2</w:t>
            </w:r>
            <w:r w:rsidR="00E35A93">
              <w:rPr>
                <w:rFonts w:asciiTheme="minorHAnsi" w:hAnsiTheme="minorHAnsi" w:cstheme="minorBidi"/>
                <w:noProof/>
                <w:color w:val="auto"/>
                <w:kern w:val="2"/>
                <w:sz w:val="24"/>
                <w:szCs w:val="24"/>
                <w:lang w:val="nl-BE" w:eastAsia="nl-BE"/>
                <w14:ligatures w14:val="standardContextual"/>
              </w:rPr>
              <w:tab/>
            </w:r>
            <w:r w:rsidR="00E35A93" w:rsidRPr="00B3721B">
              <w:rPr>
                <w:rStyle w:val="Hyperlink"/>
                <w:noProof/>
              </w:rPr>
              <w:t>Bank Statements</w:t>
            </w:r>
            <w:r w:rsidR="00E35A93">
              <w:rPr>
                <w:noProof/>
                <w:webHidden/>
              </w:rPr>
              <w:tab/>
            </w:r>
            <w:r w:rsidR="00E35A93">
              <w:rPr>
                <w:noProof/>
                <w:webHidden/>
              </w:rPr>
              <w:fldChar w:fldCharType="begin"/>
            </w:r>
            <w:r w:rsidR="00E35A93">
              <w:rPr>
                <w:noProof/>
                <w:webHidden/>
              </w:rPr>
              <w:instrText xml:space="preserve"> PAGEREF _Toc177551682 \h </w:instrText>
            </w:r>
            <w:r w:rsidR="00E35A93">
              <w:rPr>
                <w:noProof/>
                <w:webHidden/>
              </w:rPr>
            </w:r>
            <w:r w:rsidR="00E35A93">
              <w:rPr>
                <w:noProof/>
                <w:webHidden/>
              </w:rPr>
              <w:fldChar w:fldCharType="separate"/>
            </w:r>
            <w:r w:rsidR="00E35A93">
              <w:rPr>
                <w:noProof/>
                <w:webHidden/>
              </w:rPr>
              <w:t>3</w:t>
            </w:r>
            <w:r w:rsidR="00E35A93">
              <w:rPr>
                <w:noProof/>
                <w:webHidden/>
              </w:rPr>
              <w:fldChar w:fldCharType="end"/>
            </w:r>
          </w:hyperlink>
        </w:p>
        <w:p w14:paraId="363AF292" w14:textId="09A1C7AD" w:rsidR="00E35A93" w:rsidRDefault="00000000">
          <w:pPr>
            <w:pStyle w:val="Inhopg1"/>
            <w:tabs>
              <w:tab w:val="left" w:pos="440"/>
              <w:tab w:val="right" w:leader="dot" w:pos="10456"/>
            </w:tabs>
            <w:rPr>
              <w:rFonts w:asciiTheme="minorHAnsi" w:hAnsiTheme="minorHAnsi" w:cstheme="minorBidi"/>
              <w:noProof/>
              <w:color w:val="auto"/>
              <w:kern w:val="2"/>
              <w:sz w:val="24"/>
              <w:szCs w:val="24"/>
              <w:lang w:val="nl-BE" w:eastAsia="nl-BE"/>
              <w14:ligatures w14:val="standardContextual"/>
            </w:rPr>
          </w:pPr>
          <w:hyperlink w:anchor="_Toc177551683" w:history="1">
            <w:r w:rsidR="00E35A93" w:rsidRPr="00B3721B">
              <w:rPr>
                <w:rStyle w:val="Hyperlink"/>
                <w:noProof/>
              </w:rPr>
              <w:t>4</w:t>
            </w:r>
            <w:r w:rsidR="00E35A93">
              <w:rPr>
                <w:rFonts w:asciiTheme="minorHAnsi" w:hAnsiTheme="minorHAnsi" w:cstheme="minorBidi"/>
                <w:noProof/>
                <w:color w:val="auto"/>
                <w:kern w:val="2"/>
                <w:sz w:val="24"/>
                <w:szCs w:val="24"/>
                <w:lang w:val="nl-BE" w:eastAsia="nl-BE"/>
                <w14:ligatures w14:val="standardContextual"/>
              </w:rPr>
              <w:tab/>
            </w:r>
            <w:r w:rsidR="00E35A93" w:rsidRPr="00B3721B">
              <w:rPr>
                <w:rStyle w:val="Hyperlink"/>
                <w:noProof/>
              </w:rPr>
              <w:t>Implementation</w:t>
            </w:r>
            <w:r w:rsidR="00E35A93">
              <w:rPr>
                <w:noProof/>
                <w:webHidden/>
              </w:rPr>
              <w:tab/>
            </w:r>
            <w:r w:rsidR="00E35A93">
              <w:rPr>
                <w:noProof/>
                <w:webHidden/>
              </w:rPr>
              <w:fldChar w:fldCharType="begin"/>
            </w:r>
            <w:r w:rsidR="00E35A93">
              <w:rPr>
                <w:noProof/>
                <w:webHidden/>
              </w:rPr>
              <w:instrText xml:space="preserve"> PAGEREF _Toc177551683 \h </w:instrText>
            </w:r>
            <w:r w:rsidR="00E35A93">
              <w:rPr>
                <w:noProof/>
                <w:webHidden/>
              </w:rPr>
            </w:r>
            <w:r w:rsidR="00E35A93">
              <w:rPr>
                <w:noProof/>
                <w:webHidden/>
              </w:rPr>
              <w:fldChar w:fldCharType="separate"/>
            </w:r>
            <w:r w:rsidR="00E35A93">
              <w:rPr>
                <w:noProof/>
                <w:webHidden/>
              </w:rPr>
              <w:t>3</w:t>
            </w:r>
            <w:r w:rsidR="00E35A93">
              <w:rPr>
                <w:noProof/>
                <w:webHidden/>
              </w:rPr>
              <w:fldChar w:fldCharType="end"/>
            </w:r>
          </w:hyperlink>
        </w:p>
        <w:p w14:paraId="0E788A6F" w14:textId="41A9B2C1" w:rsidR="00E35A93" w:rsidRDefault="00000000">
          <w:pPr>
            <w:pStyle w:val="Inhopg2"/>
            <w:tabs>
              <w:tab w:val="left" w:pos="960"/>
              <w:tab w:val="right" w:leader="dot" w:pos="10456"/>
            </w:tabs>
            <w:rPr>
              <w:rFonts w:asciiTheme="minorHAnsi" w:hAnsiTheme="minorHAnsi" w:cstheme="minorBidi"/>
              <w:noProof/>
              <w:color w:val="auto"/>
              <w:kern w:val="2"/>
              <w:sz w:val="24"/>
              <w:szCs w:val="24"/>
              <w:lang w:val="nl-BE" w:eastAsia="nl-BE"/>
              <w14:ligatures w14:val="standardContextual"/>
            </w:rPr>
          </w:pPr>
          <w:hyperlink w:anchor="_Toc177551684" w:history="1">
            <w:r w:rsidR="00E35A93" w:rsidRPr="00B3721B">
              <w:rPr>
                <w:rStyle w:val="Hyperlink"/>
                <w:noProof/>
              </w:rPr>
              <w:t>4.1</w:t>
            </w:r>
            <w:r w:rsidR="00E35A93">
              <w:rPr>
                <w:rFonts w:asciiTheme="minorHAnsi" w:hAnsiTheme="minorHAnsi" w:cstheme="minorBidi"/>
                <w:noProof/>
                <w:color w:val="auto"/>
                <w:kern w:val="2"/>
                <w:sz w:val="24"/>
                <w:szCs w:val="24"/>
                <w:lang w:val="nl-BE" w:eastAsia="nl-BE"/>
                <w14:ligatures w14:val="standardContextual"/>
              </w:rPr>
              <w:tab/>
            </w:r>
            <w:r w:rsidR="00E35A93" w:rsidRPr="00B3721B">
              <w:rPr>
                <w:rStyle w:val="Hyperlink"/>
                <w:noProof/>
              </w:rPr>
              <w:t>Authentication</w:t>
            </w:r>
            <w:r w:rsidR="00E35A93">
              <w:rPr>
                <w:noProof/>
                <w:webHidden/>
              </w:rPr>
              <w:tab/>
            </w:r>
            <w:r w:rsidR="00E35A93">
              <w:rPr>
                <w:noProof/>
                <w:webHidden/>
              </w:rPr>
              <w:fldChar w:fldCharType="begin"/>
            </w:r>
            <w:r w:rsidR="00E35A93">
              <w:rPr>
                <w:noProof/>
                <w:webHidden/>
              </w:rPr>
              <w:instrText xml:space="preserve"> PAGEREF _Toc177551684 \h </w:instrText>
            </w:r>
            <w:r w:rsidR="00E35A93">
              <w:rPr>
                <w:noProof/>
                <w:webHidden/>
              </w:rPr>
            </w:r>
            <w:r w:rsidR="00E35A93">
              <w:rPr>
                <w:noProof/>
                <w:webHidden/>
              </w:rPr>
              <w:fldChar w:fldCharType="separate"/>
            </w:r>
            <w:r w:rsidR="00E35A93">
              <w:rPr>
                <w:noProof/>
                <w:webHidden/>
              </w:rPr>
              <w:t>4</w:t>
            </w:r>
            <w:r w:rsidR="00E35A93">
              <w:rPr>
                <w:noProof/>
                <w:webHidden/>
              </w:rPr>
              <w:fldChar w:fldCharType="end"/>
            </w:r>
          </w:hyperlink>
        </w:p>
        <w:p w14:paraId="41636B10" w14:textId="6BD76FEA" w:rsidR="00E35A93" w:rsidRDefault="00000000">
          <w:pPr>
            <w:pStyle w:val="Inhopg2"/>
            <w:tabs>
              <w:tab w:val="left" w:pos="960"/>
              <w:tab w:val="right" w:leader="dot" w:pos="10456"/>
            </w:tabs>
            <w:rPr>
              <w:rFonts w:asciiTheme="minorHAnsi" w:hAnsiTheme="minorHAnsi" w:cstheme="minorBidi"/>
              <w:noProof/>
              <w:color w:val="auto"/>
              <w:kern w:val="2"/>
              <w:sz w:val="24"/>
              <w:szCs w:val="24"/>
              <w:lang w:val="nl-BE" w:eastAsia="nl-BE"/>
              <w14:ligatures w14:val="standardContextual"/>
            </w:rPr>
          </w:pPr>
          <w:hyperlink w:anchor="_Toc177551685" w:history="1">
            <w:r w:rsidR="00E35A93" w:rsidRPr="00B3721B">
              <w:rPr>
                <w:rStyle w:val="Hyperlink"/>
                <w:noProof/>
              </w:rPr>
              <w:t>4.2</w:t>
            </w:r>
            <w:r w:rsidR="00E35A93">
              <w:rPr>
                <w:rFonts w:asciiTheme="minorHAnsi" w:hAnsiTheme="minorHAnsi" w:cstheme="minorBidi"/>
                <w:noProof/>
                <w:color w:val="auto"/>
                <w:kern w:val="2"/>
                <w:sz w:val="24"/>
                <w:szCs w:val="24"/>
                <w:lang w:val="nl-BE" w:eastAsia="nl-BE"/>
                <w14:ligatures w14:val="standardContextual"/>
              </w:rPr>
              <w:tab/>
            </w:r>
            <w:r w:rsidR="00E35A93" w:rsidRPr="00B3721B">
              <w:rPr>
                <w:rStyle w:val="Hyperlink"/>
                <w:noProof/>
              </w:rPr>
              <w:t>Payment journal</w:t>
            </w:r>
            <w:r w:rsidR="00E35A93">
              <w:rPr>
                <w:noProof/>
                <w:webHidden/>
              </w:rPr>
              <w:tab/>
            </w:r>
            <w:r w:rsidR="00E35A93">
              <w:rPr>
                <w:noProof/>
                <w:webHidden/>
              </w:rPr>
              <w:fldChar w:fldCharType="begin"/>
            </w:r>
            <w:r w:rsidR="00E35A93">
              <w:rPr>
                <w:noProof/>
                <w:webHidden/>
              </w:rPr>
              <w:instrText xml:space="preserve"> PAGEREF _Toc177551685 \h </w:instrText>
            </w:r>
            <w:r w:rsidR="00E35A93">
              <w:rPr>
                <w:noProof/>
                <w:webHidden/>
              </w:rPr>
            </w:r>
            <w:r w:rsidR="00E35A93">
              <w:rPr>
                <w:noProof/>
                <w:webHidden/>
              </w:rPr>
              <w:fldChar w:fldCharType="separate"/>
            </w:r>
            <w:r w:rsidR="00E35A93">
              <w:rPr>
                <w:noProof/>
                <w:webHidden/>
              </w:rPr>
              <w:t>4</w:t>
            </w:r>
            <w:r w:rsidR="00E35A93">
              <w:rPr>
                <w:noProof/>
                <w:webHidden/>
              </w:rPr>
              <w:fldChar w:fldCharType="end"/>
            </w:r>
          </w:hyperlink>
        </w:p>
        <w:p w14:paraId="1E0F1B22" w14:textId="36EDBE4E" w:rsidR="00E35A93" w:rsidRDefault="00000000">
          <w:pPr>
            <w:pStyle w:val="Inhopg2"/>
            <w:tabs>
              <w:tab w:val="left" w:pos="960"/>
              <w:tab w:val="right" w:leader="dot" w:pos="10456"/>
            </w:tabs>
            <w:rPr>
              <w:rFonts w:asciiTheme="minorHAnsi" w:hAnsiTheme="minorHAnsi" w:cstheme="minorBidi"/>
              <w:noProof/>
              <w:color w:val="auto"/>
              <w:kern w:val="2"/>
              <w:sz w:val="24"/>
              <w:szCs w:val="24"/>
              <w:lang w:val="nl-BE" w:eastAsia="nl-BE"/>
              <w14:ligatures w14:val="standardContextual"/>
            </w:rPr>
          </w:pPr>
          <w:hyperlink w:anchor="_Toc177551686" w:history="1">
            <w:r w:rsidR="00E35A93" w:rsidRPr="00B3721B">
              <w:rPr>
                <w:rStyle w:val="Hyperlink"/>
                <w:noProof/>
              </w:rPr>
              <w:t>4.3</w:t>
            </w:r>
            <w:r w:rsidR="00E35A93">
              <w:rPr>
                <w:rFonts w:asciiTheme="minorHAnsi" w:hAnsiTheme="minorHAnsi" w:cstheme="minorBidi"/>
                <w:noProof/>
                <w:color w:val="auto"/>
                <w:kern w:val="2"/>
                <w:sz w:val="24"/>
                <w:szCs w:val="24"/>
                <w:lang w:val="nl-BE" w:eastAsia="nl-BE"/>
                <w14:ligatures w14:val="standardContextual"/>
              </w:rPr>
              <w:tab/>
            </w:r>
            <w:r w:rsidR="00E35A93" w:rsidRPr="00B3721B">
              <w:rPr>
                <w:rStyle w:val="Hyperlink"/>
                <w:noProof/>
              </w:rPr>
              <w:t>Bank Account</w:t>
            </w:r>
            <w:r w:rsidR="00E35A93">
              <w:rPr>
                <w:noProof/>
                <w:webHidden/>
              </w:rPr>
              <w:tab/>
            </w:r>
            <w:r w:rsidR="00E35A93">
              <w:rPr>
                <w:noProof/>
                <w:webHidden/>
              </w:rPr>
              <w:fldChar w:fldCharType="begin"/>
            </w:r>
            <w:r w:rsidR="00E35A93">
              <w:rPr>
                <w:noProof/>
                <w:webHidden/>
              </w:rPr>
              <w:instrText xml:space="preserve"> PAGEREF _Toc177551686 \h </w:instrText>
            </w:r>
            <w:r w:rsidR="00E35A93">
              <w:rPr>
                <w:noProof/>
                <w:webHidden/>
              </w:rPr>
            </w:r>
            <w:r w:rsidR="00E35A93">
              <w:rPr>
                <w:noProof/>
                <w:webHidden/>
              </w:rPr>
              <w:fldChar w:fldCharType="separate"/>
            </w:r>
            <w:r w:rsidR="00E35A93">
              <w:rPr>
                <w:noProof/>
                <w:webHidden/>
              </w:rPr>
              <w:t>5</w:t>
            </w:r>
            <w:r w:rsidR="00E35A93">
              <w:rPr>
                <w:noProof/>
                <w:webHidden/>
              </w:rPr>
              <w:fldChar w:fldCharType="end"/>
            </w:r>
          </w:hyperlink>
        </w:p>
        <w:p w14:paraId="2F249D0E" w14:textId="4490A46B" w:rsidR="0018116F" w:rsidRPr="001F7112" w:rsidRDefault="006729E6" w:rsidP="005E7AF9">
          <w:r w:rsidRPr="001F7112">
            <w:rPr>
              <w:b/>
              <w:bCs/>
              <w:noProof/>
            </w:rPr>
            <w:fldChar w:fldCharType="end"/>
          </w:r>
        </w:p>
      </w:sdtContent>
    </w:sdt>
    <w:p w14:paraId="2AA9DD35" w14:textId="77777777" w:rsidR="005E7AF9" w:rsidRPr="001F7112" w:rsidRDefault="005E7AF9" w:rsidP="004E1BA8">
      <w:pPr>
        <w:pStyle w:val="Kop5"/>
      </w:pPr>
      <w:r w:rsidRPr="001F7112">
        <w:br w:type="page"/>
      </w:r>
    </w:p>
    <w:p w14:paraId="5197F9CB" w14:textId="77777777" w:rsidR="004E1BA8" w:rsidRPr="001F7112" w:rsidRDefault="004E1BA8" w:rsidP="005E7AF9">
      <w:pPr>
        <w:pStyle w:val="Bulletlist"/>
        <w:ind w:left="0"/>
      </w:pPr>
    </w:p>
    <w:tbl>
      <w:tblPr>
        <w:tblStyle w:val="Tabelrasterlicht"/>
        <w:tblpPr w:leftFromText="141" w:rightFromText="141" w:vertAnchor="text" w:horzAnchor="margin" w:tblpY="-226"/>
        <w:tblW w:w="10476" w:type="dxa"/>
        <w:tblBorders>
          <w:top w:val="single" w:sz="4" w:space="0" w:color="3C8064" w:themeColor="accent1"/>
          <w:left w:val="single" w:sz="4" w:space="0" w:color="3C8064" w:themeColor="accent1"/>
          <w:bottom w:val="single" w:sz="4" w:space="0" w:color="3C8064" w:themeColor="accent1"/>
          <w:right w:val="single" w:sz="4" w:space="0" w:color="3C8064" w:themeColor="accent1"/>
          <w:insideH w:val="single" w:sz="4" w:space="0" w:color="3C8064" w:themeColor="accent1"/>
          <w:insideV w:val="single" w:sz="4" w:space="0" w:color="3C8064" w:themeColor="accent1"/>
        </w:tblBorders>
        <w:tblLook w:val="04A0" w:firstRow="1" w:lastRow="0" w:firstColumn="1" w:lastColumn="0" w:noHBand="0" w:noVBand="1"/>
      </w:tblPr>
      <w:tblGrid>
        <w:gridCol w:w="2618"/>
        <w:gridCol w:w="2618"/>
        <w:gridCol w:w="2620"/>
        <w:gridCol w:w="2620"/>
      </w:tblGrid>
      <w:tr w:rsidR="00B7768B" w:rsidRPr="001F7112" w14:paraId="120552F0" w14:textId="77777777" w:rsidTr="00B71EFA">
        <w:trPr>
          <w:trHeight w:val="297"/>
        </w:trPr>
        <w:tc>
          <w:tcPr>
            <w:tcW w:w="2618" w:type="dxa"/>
            <w:tcBorders>
              <w:top w:val="single" w:sz="4" w:space="0" w:color="51BC60"/>
              <w:left w:val="single" w:sz="4" w:space="0" w:color="51BC60"/>
              <w:bottom w:val="single" w:sz="4" w:space="0" w:color="51BC60"/>
              <w:right w:val="single" w:sz="4" w:space="0" w:color="51BC60"/>
            </w:tcBorders>
            <w:shd w:val="clear" w:color="auto" w:fill="51BC60"/>
          </w:tcPr>
          <w:p w14:paraId="4E56BBC9" w14:textId="5E6E5E90" w:rsidR="00493973" w:rsidRPr="001F7112" w:rsidRDefault="002A1C59" w:rsidP="00C87F02">
            <w:pPr>
              <w:jc w:val="center"/>
              <w:rPr>
                <w:b/>
                <w:bCs/>
                <w:color w:val="FFFDEE" w:themeColor="background1"/>
              </w:rPr>
            </w:pPr>
            <w:r w:rsidRPr="001F7112">
              <w:rPr>
                <w:b/>
                <w:bCs/>
                <w:color w:val="FFFDEE" w:themeColor="background1"/>
              </w:rPr>
              <w:t>W</w:t>
            </w:r>
            <w:r w:rsidRPr="001F7112">
              <w:rPr>
                <w:color w:val="FFFDEE" w:themeColor="background1"/>
              </w:rPr>
              <w:t>ho</w:t>
            </w:r>
          </w:p>
        </w:tc>
        <w:tc>
          <w:tcPr>
            <w:tcW w:w="2618" w:type="dxa"/>
            <w:tcBorders>
              <w:top w:val="single" w:sz="4" w:space="0" w:color="51BC60"/>
              <w:left w:val="single" w:sz="4" w:space="0" w:color="51BC60"/>
              <w:bottom w:val="single" w:sz="4" w:space="0" w:color="51BC60"/>
              <w:right w:val="single" w:sz="4" w:space="0" w:color="51BC60"/>
            </w:tcBorders>
            <w:shd w:val="clear" w:color="auto" w:fill="51BC60"/>
          </w:tcPr>
          <w:p w14:paraId="706EDC18" w14:textId="1EDBEFCC" w:rsidR="00493973" w:rsidRPr="001F7112" w:rsidRDefault="002A1C59" w:rsidP="00C87F02">
            <w:pPr>
              <w:jc w:val="center"/>
              <w:rPr>
                <w:b/>
                <w:bCs/>
                <w:color w:val="FFFDEE" w:themeColor="background1"/>
              </w:rPr>
            </w:pPr>
            <w:r w:rsidRPr="001F7112">
              <w:rPr>
                <w:b/>
                <w:bCs/>
                <w:color w:val="FFFDEE" w:themeColor="background1"/>
              </w:rPr>
              <w:t>W</w:t>
            </w:r>
            <w:r w:rsidRPr="001F7112">
              <w:rPr>
                <w:color w:val="FFFDEE" w:themeColor="background1"/>
              </w:rPr>
              <w:t>hen</w:t>
            </w:r>
          </w:p>
        </w:tc>
        <w:tc>
          <w:tcPr>
            <w:tcW w:w="2620" w:type="dxa"/>
            <w:tcBorders>
              <w:top w:val="single" w:sz="4" w:space="0" w:color="51BC60"/>
              <w:left w:val="single" w:sz="4" w:space="0" w:color="51BC60"/>
              <w:bottom w:val="single" w:sz="4" w:space="0" w:color="51BC60"/>
              <w:right w:val="single" w:sz="4" w:space="0" w:color="E96247"/>
            </w:tcBorders>
            <w:shd w:val="clear" w:color="auto" w:fill="51BC60"/>
          </w:tcPr>
          <w:p w14:paraId="67FE68E5" w14:textId="102C5341" w:rsidR="00493973" w:rsidRPr="001F7112" w:rsidRDefault="002A1C59" w:rsidP="00A33BB5">
            <w:pPr>
              <w:jc w:val="center"/>
              <w:rPr>
                <w:color w:val="FFFDEE" w:themeColor="background1"/>
              </w:rPr>
            </w:pPr>
            <w:r w:rsidRPr="001F7112">
              <w:rPr>
                <w:color w:val="FFFDEE" w:themeColor="background1"/>
              </w:rPr>
              <w:t>Version</w:t>
            </w:r>
          </w:p>
        </w:tc>
        <w:tc>
          <w:tcPr>
            <w:tcW w:w="2620" w:type="dxa"/>
            <w:tcBorders>
              <w:top w:val="single" w:sz="4" w:space="0" w:color="E96247"/>
              <w:left w:val="single" w:sz="4" w:space="0" w:color="E96247"/>
              <w:bottom w:val="single" w:sz="4" w:space="0" w:color="E96247"/>
              <w:right w:val="single" w:sz="4" w:space="0" w:color="E96247"/>
            </w:tcBorders>
            <w:shd w:val="clear" w:color="auto" w:fill="E96247" w:themeFill="accent4"/>
          </w:tcPr>
          <w:p w14:paraId="260B13DA" w14:textId="2FF60633" w:rsidR="00493973" w:rsidRPr="001F7112" w:rsidRDefault="003637D8" w:rsidP="00A33BB5">
            <w:pPr>
              <w:jc w:val="center"/>
              <w:rPr>
                <w:b/>
                <w:bCs/>
                <w:color w:val="FFFDEE" w:themeColor="background1"/>
              </w:rPr>
            </w:pPr>
            <w:r w:rsidRPr="001F7112">
              <w:rPr>
                <w:b/>
                <w:bCs/>
                <w:color w:val="FFFDEE" w:themeColor="background1"/>
              </w:rPr>
              <w:t>Comment</w:t>
            </w:r>
          </w:p>
        </w:tc>
      </w:tr>
      <w:tr w:rsidR="00493973" w:rsidRPr="001F7112" w14:paraId="5D93BB54" w14:textId="77777777" w:rsidTr="00B71EFA">
        <w:trPr>
          <w:trHeight w:val="297"/>
        </w:trPr>
        <w:tc>
          <w:tcPr>
            <w:tcW w:w="2618" w:type="dxa"/>
            <w:tcBorders>
              <w:top w:val="single" w:sz="4" w:space="0" w:color="51BC60"/>
              <w:left w:val="single" w:sz="4" w:space="0" w:color="51BC60"/>
              <w:bottom w:val="single" w:sz="4" w:space="0" w:color="51BC60"/>
              <w:right w:val="single" w:sz="4" w:space="0" w:color="51BC60"/>
            </w:tcBorders>
          </w:tcPr>
          <w:p w14:paraId="714B7243" w14:textId="6ABCC7B3" w:rsidR="00493973" w:rsidRPr="001F7112" w:rsidRDefault="003637D8" w:rsidP="00493973">
            <w:r w:rsidRPr="001F7112">
              <w:t>Bart Peirens</w:t>
            </w:r>
          </w:p>
        </w:tc>
        <w:tc>
          <w:tcPr>
            <w:tcW w:w="2618" w:type="dxa"/>
            <w:tcBorders>
              <w:top w:val="single" w:sz="4" w:space="0" w:color="51BC60"/>
              <w:left w:val="single" w:sz="4" w:space="0" w:color="51BC60"/>
              <w:bottom w:val="single" w:sz="4" w:space="0" w:color="51BC60"/>
              <w:right w:val="single" w:sz="4" w:space="0" w:color="51BC60"/>
            </w:tcBorders>
          </w:tcPr>
          <w:p w14:paraId="766B7391" w14:textId="0676C56C" w:rsidR="00493973" w:rsidRPr="001F7112" w:rsidRDefault="003637D8" w:rsidP="00493973">
            <w:r w:rsidRPr="001F7112">
              <w:t>18/09/2024</w:t>
            </w:r>
          </w:p>
        </w:tc>
        <w:tc>
          <w:tcPr>
            <w:tcW w:w="2620" w:type="dxa"/>
            <w:tcBorders>
              <w:top w:val="single" w:sz="4" w:space="0" w:color="51BC60"/>
              <w:left w:val="single" w:sz="4" w:space="0" w:color="51BC60"/>
              <w:bottom w:val="single" w:sz="4" w:space="0" w:color="51BC60"/>
              <w:right w:val="single" w:sz="4" w:space="0" w:color="E96247"/>
            </w:tcBorders>
          </w:tcPr>
          <w:p w14:paraId="133D6C01" w14:textId="15807BCE" w:rsidR="00493973" w:rsidRPr="001F7112" w:rsidRDefault="003637D8" w:rsidP="00493973">
            <w:r w:rsidRPr="001F7112">
              <w:t>1</w:t>
            </w:r>
          </w:p>
        </w:tc>
        <w:tc>
          <w:tcPr>
            <w:tcW w:w="2620" w:type="dxa"/>
            <w:tcBorders>
              <w:top w:val="single" w:sz="4" w:space="0" w:color="E96247"/>
              <w:left w:val="single" w:sz="4" w:space="0" w:color="E96247"/>
              <w:bottom w:val="single" w:sz="4" w:space="0" w:color="E96247"/>
              <w:right w:val="single" w:sz="4" w:space="0" w:color="E96247"/>
            </w:tcBorders>
          </w:tcPr>
          <w:p w14:paraId="36650C40" w14:textId="77777777" w:rsidR="00493973" w:rsidRPr="001F7112" w:rsidRDefault="00493973" w:rsidP="00493973"/>
        </w:tc>
      </w:tr>
      <w:tr w:rsidR="00493973" w:rsidRPr="001F7112" w14:paraId="3FC3C679" w14:textId="77777777" w:rsidTr="00B71EFA">
        <w:trPr>
          <w:trHeight w:val="297"/>
        </w:trPr>
        <w:tc>
          <w:tcPr>
            <w:tcW w:w="2618" w:type="dxa"/>
            <w:tcBorders>
              <w:top w:val="single" w:sz="4" w:space="0" w:color="51BC60"/>
              <w:left w:val="single" w:sz="4" w:space="0" w:color="51BC60"/>
              <w:bottom w:val="single" w:sz="4" w:space="0" w:color="51BC60"/>
              <w:right w:val="single" w:sz="4" w:space="0" w:color="51BC60"/>
            </w:tcBorders>
          </w:tcPr>
          <w:p w14:paraId="07867BAE" w14:textId="77777777" w:rsidR="00493973" w:rsidRPr="001F7112" w:rsidRDefault="00493973" w:rsidP="00493973"/>
        </w:tc>
        <w:tc>
          <w:tcPr>
            <w:tcW w:w="2618" w:type="dxa"/>
            <w:tcBorders>
              <w:top w:val="single" w:sz="4" w:space="0" w:color="51BC60"/>
              <w:left w:val="single" w:sz="4" w:space="0" w:color="51BC60"/>
              <w:bottom w:val="single" w:sz="4" w:space="0" w:color="51BC60"/>
              <w:right w:val="single" w:sz="4" w:space="0" w:color="51BC60"/>
            </w:tcBorders>
          </w:tcPr>
          <w:p w14:paraId="4D4386D8" w14:textId="77777777" w:rsidR="00493973" w:rsidRPr="001F7112" w:rsidRDefault="00493973" w:rsidP="00493973"/>
        </w:tc>
        <w:tc>
          <w:tcPr>
            <w:tcW w:w="2620" w:type="dxa"/>
            <w:tcBorders>
              <w:top w:val="single" w:sz="4" w:space="0" w:color="51BC60"/>
              <w:left w:val="single" w:sz="4" w:space="0" w:color="51BC60"/>
              <w:bottom w:val="single" w:sz="4" w:space="0" w:color="51BC60"/>
              <w:right w:val="single" w:sz="4" w:space="0" w:color="E96247"/>
            </w:tcBorders>
          </w:tcPr>
          <w:p w14:paraId="3298F4FF" w14:textId="77777777" w:rsidR="00493973" w:rsidRPr="001F7112" w:rsidRDefault="00493973" w:rsidP="00493973"/>
        </w:tc>
        <w:tc>
          <w:tcPr>
            <w:tcW w:w="2620" w:type="dxa"/>
            <w:tcBorders>
              <w:top w:val="single" w:sz="4" w:space="0" w:color="E96247"/>
              <w:left w:val="single" w:sz="4" w:space="0" w:color="E96247"/>
              <w:bottom w:val="single" w:sz="4" w:space="0" w:color="E96247"/>
              <w:right w:val="single" w:sz="4" w:space="0" w:color="E96247"/>
            </w:tcBorders>
          </w:tcPr>
          <w:p w14:paraId="30FB9D06" w14:textId="77777777" w:rsidR="00493973" w:rsidRPr="001F7112" w:rsidRDefault="00493973" w:rsidP="00493973"/>
        </w:tc>
      </w:tr>
      <w:tr w:rsidR="00493973" w:rsidRPr="001F7112" w14:paraId="760DD7D0" w14:textId="77777777" w:rsidTr="00B71EFA">
        <w:trPr>
          <w:trHeight w:val="283"/>
        </w:trPr>
        <w:tc>
          <w:tcPr>
            <w:tcW w:w="2618" w:type="dxa"/>
            <w:tcBorders>
              <w:top w:val="single" w:sz="4" w:space="0" w:color="51BC60"/>
              <w:left w:val="single" w:sz="4" w:space="0" w:color="51BC60"/>
              <w:bottom w:val="single" w:sz="4" w:space="0" w:color="51BC60"/>
              <w:right w:val="single" w:sz="4" w:space="0" w:color="51BC60"/>
            </w:tcBorders>
          </w:tcPr>
          <w:p w14:paraId="54A1DAE2" w14:textId="77777777" w:rsidR="00493973" w:rsidRPr="001F7112" w:rsidRDefault="00493973" w:rsidP="00493973"/>
        </w:tc>
        <w:tc>
          <w:tcPr>
            <w:tcW w:w="2618" w:type="dxa"/>
            <w:tcBorders>
              <w:top w:val="single" w:sz="4" w:space="0" w:color="51BC60"/>
              <w:left w:val="single" w:sz="4" w:space="0" w:color="51BC60"/>
              <w:bottom w:val="single" w:sz="4" w:space="0" w:color="51BC60"/>
              <w:right w:val="single" w:sz="4" w:space="0" w:color="51BC60"/>
            </w:tcBorders>
          </w:tcPr>
          <w:p w14:paraId="60570284" w14:textId="77777777" w:rsidR="00493973" w:rsidRPr="001F7112" w:rsidRDefault="00493973" w:rsidP="00493973"/>
        </w:tc>
        <w:tc>
          <w:tcPr>
            <w:tcW w:w="2620" w:type="dxa"/>
            <w:tcBorders>
              <w:top w:val="single" w:sz="4" w:space="0" w:color="51BC60"/>
              <w:left w:val="single" w:sz="4" w:space="0" w:color="51BC60"/>
              <w:bottom w:val="single" w:sz="4" w:space="0" w:color="51BC60"/>
              <w:right w:val="single" w:sz="4" w:space="0" w:color="E96247"/>
            </w:tcBorders>
          </w:tcPr>
          <w:p w14:paraId="050869CF" w14:textId="77777777" w:rsidR="00493973" w:rsidRPr="001F7112" w:rsidRDefault="00493973" w:rsidP="00493973"/>
        </w:tc>
        <w:tc>
          <w:tcPr>
            <w:tcW w:w="2620" w:type="dxa"/>
            <w:tcBorders>
              <w:top w:val="single" w:sz="4" w:space="0" w:color="E96247"/>
              <w:left w:val="single" w:sz="4" w:space="0" w:color="E96247"/>
              <w:bottom w:val="single" w:sz="4" w:space="0" w:color="E96247"/>
              <w:right w:val="single" w:sz="4" w:space="0" w:color="E96247"/>
            </w:tcBorders>
          </w:tcPr>
          <w:p w14:paraId="2ECFD43C" w14:textId="77777777" w:rsidR="00493973" w:rsidRPr="001F7112" w:rsidRDefault="00493973" w:rsidP="00493973"/>
        </w:tc>
      </w:tr>
    </w:tbl>
    <w:p w14:paraId="47C9D6EA" w14:textId="29E24CC1" w:rsidR="005E7AF9" w:rsidRPr="001F7112" w:rsidRDefault="005E7AF9" w:rsidP="00117938"/>
    <w:p w14:paraId="2546A122" w14:textId="77777777" w:rsidR="005E7AF9" w:rsidRPr="001F7112" w:rsidRDefault="005E7AF9">
      <w:r w:rsidRPr="001F7112">
        <w:br w:type="page"/>
      </w:r>
    </w:p>
    <w:p w14:paraId="21A04BD4" w14:textId="77777777" w:rsidR="00BB0B47" w:rsidRPr="001F7112" w:rsidRDefault="00BB0B47"/>
    <w:p w14:paraId="1D89B984" w14:textId="77777777" w:rsidR="005E7AF9" w:rsidRPr="001F7112" w:rsidRDefault="005E7AF9" w:rsidP="00117938"/>
    <w:p w14:paraId="479ECAF4" w14:textId="46917BC6" w:rsidR="002E7361" w:rsidRDefault="001F7112" w:rsidP="002E7361">
      <w:pPr>
        <w:pStyle w:val="Kop1"/>
      </w:pPr>
      <w:bookmarkStart w:id="1" w:name="_Toc177551679"/>
      <w:r>
        <w:t>Intro</w:t>
      </w:r>
      <w:bookmarkEnd w:id="1"/>
    </w:p>
    <w:p w14:paraId="5E51FC03" w14:textId="77777777" w:rsidR="001F7112" w:rsidRDefault="001F7112" w:rsidP="001F7112"/>
    <w:p w14:paraId="6FADBA71" w14:textId="0631F6E0" w:rsidR="00813696" w:rsidRDefault="00813696" w:rsidP="002A43B3">
      <w:r>
        <w:t xml:space="preserve">The purpose of this analysis is to describe functionally and technically an application that </w:t>
      </w:r>
      <w:r w:rsidR="00E86969">
        <w:t xml:space="preserve"> can connect to Isabel6 connect and </w:t>
      </w:r>
      <w:r>
        <w:t>can be installed in Microsoft Dynamics 365 Business Central.</w:t>
      </w:r>
    </w:p>
    <w:p w14:paraId="7B5A8B6C" w14:textId="77777777" w:rsidR="006A0D5F" w:rsidRDefault="006A0D5F" w:rsidP="00690287">
      <w:r>
        <w:t>Isabel 6 connect is a cloud platform of the Isabel group that aims to simplify the multi-banking process of companies. This way you can have payments ready for multiple banks as well as withdraw the bank debits.</w:t>
      </w:r>
    </w:p>
    <w:p w14:paraId="64298C5F" w14:textId="316759D9" w:rsidR="00F5079A" w:rsidRDefault="00403AC1" w:rsidP="002A43B3">
      <w:r>
        <w:t xml:space="preserve">More info can be found </w:t>
      </w:r>
      <w:hyperlink r:id="rId17" w:history="1">
        <w:r w:rsidRPr="00403AC1">
          <w:rPr>
            <w:rStyle w:val="Hyperlink"/>
          </w:rPr>
          <w:t>here</w:t>
        </w:r>
      </w:hyperlink>
      <w:r>
        <w:t>.</w:t>
      </w:r>
    </w:p>
    <w:p w14:paraId="69CDC42D" w14:textId="33162123" w:rsidR="00DE006B" w:rsidRDefault="00DE006B" w:rsidP="00A5332C">
      <w:r>
        <w:t>This app should also be available in the Microsoft AppSource, but only with a contact button and no install button.</w:t>
      </w:r>
    </w:p>
    <w:p w14:paraId="055B4A3C" w14:textId="49038329" w:rsidR="001F7112" w:rsidRDefault="00446899" w:rsidP="00446899">
      <w:pPr>
        <w:pStyle w:val="Kop1"/>
      </w:pPr>
      <w:bookmarkStart w:id="2" w:name="_Toc177551680"/>
      <w:r>
        <w:t>Functional</w:t>
      </w:r>
      <w:bookmarkEnd w:id="2"/>
    </w:p>
    <w:p w14:paraId="6E021F06" w14:textId="77777777" w:rsidR="00446899" w:rsidRDefault="00446899" w:rsidP="001F7112"/>
    <w:p w14:paraId="6C5515D9" w14:textId="77777777" w:rsidR="00542FB3" w:rsidRDefault="00542FB3" w:rsidP="00542FB3">
      <w:pPr>
        <w:pStyle w:val="Kop2"/>
      </w:pPr>
      <w:bookmarkStart w:id="3" w:name="_Toc177551681"/>
      <w:r>
        <w:t>Payments</w:t>
      </w:r>
      <w:bookmarkEnd w:id="3"/>
    </w:p>
    <w:p w14:paraId="4925040E" w14:textId="77777777" w:rsidR="00542FB3" w:rsidRDefault="00542FB3" w:rsidP="004D00F8"/>
    <w:p w14:paraId="124B40B7" w14:textId="77777777" w:rsidR="00366C91" w:rsidRDefault="00366C91" w:rsidP="008C3AD6">
      <w:r>
        <w:t>Within Isabel connect, payments can be prepared for various banks. These payments must then be checked and signed by a user with sufficient rights so that they can be processed.</w:t>
      </w:r>
    </w:p>
    <w:p w14:paraId="417F31D3" w14:textId="2D023C80" w:rsidR="005A5492" w:rsidRDefault="005A5492" w:rsidP="005173F5">
      <w:r>
        <w:t xml:space="preserve">The intention is that BC users will not have to download and upload </w:t>
      </w:r>
      <w:r w:rsidR="007C4882">
        <w:t xml:space="preserve">SEPA </w:t>
      </w:r>
      <w:r>
        <w:t xml:space="preserve">payment documents for this system to work. </w:t>
      </w:r>
      <w:r w:rsidR="00E85437">
        <w:t>T</w:t>
      </w:r>
      <w:r>
        <w:t>here should be an action in which the amount to be paid can be sent directly to Isabel connect together with the bank information and structured or unstructured communication</w:t>
      </w:r>
      <w:r w:rsidR="00E85437">
        <w:t xml:space="preserve"> from the payment journal</w:t>
      </w:r>
      <w:r>
        <w:t>.</w:t>
      </w:r>
    </w:p>
    <w:p w14:paraId="469827E6" w14:textId="77777777" w:rsidR="00653175" w:rsidRDefault="00653175" w:rsidP="0020414E">
      <w:r>
        <w:t>Users within BC should also have an overview where they can follow up on the status of these payments. The status must come from Isable connect and cannot be changed in BC.</w:t>
      </w:r>
    </w:p>
    <w:p w14:paraId="09454E77" w14:textId="77777777" w:rsidR="00542FB3" w:rsidRDefault="00542FB3" w:rsidP="004D00F8"/>
    <w:p w14:paraId="2C196B92" w14:textId="77777777" w:rsidR="00542FB3" w:rsidRDefault="00542FB3" w:rsidP="00542FB3">
      <w:pPr>
        <w:pStyle w:val="Kop2"/>
      </w:pPr>
      <w:bookmarkStart w:id="4" w:name="_Toc177551682"/>
      <w:r>
        <w:t>Bank Statements</w:t>
      </w:r>
      <w:bookmarkEnd w:id="4"/>
    </w:p>
    <w:p w14:paraId="15396516" w14:textId="77777777" w:rsidR="00653175" w:rsidRDefault="00653175" w:rsidP="00653175"/>
    <w:p w14:paraId="02714BD7" w14:textId="4B08EE0F" w:rsidR="00AA341A" w:rsidRDefault="00AA341A" w:rsidP="000C025C">
      <w:r>
        <w:t>The Isabel group also has a system to read bank statements via coda files. It is already possible to load files manually within BC Code. However, it is desirable to automatically retrieve these files via Isabel connect via the Bank card. We are not going to do this directly via then bank, which is also a solution, but via Isabel connect because in this application all the rights are set to read the files in the file. We prefer Isabel connect because only 1 system needs to be implemented.</w:t>
      </w:r>
    </w:p>
    <w:p w14:paraId="4F77348C" w14:textId="77777777" w:rsidR="00AA341A" w:rsidRPr="00653175" w:rsidRDefault="00AA341A" w:rsidP="000C025C">
      <w:r>
        <w:t>We would also need a setting for each bank where we can set up an automatic poll to read and process the files on a recurring schedule.</w:t>
      </w:r>
    </w:p>
    <w:p w14:paraId="3B0ECDC2" w14:textId="5CA5A6FD" w:rsidR="00446899" w:rsidRPr="001F7112" w:rsidRDefault="00446899" w:rsidP="00446899">
      <w:pPr>
        <w:pStyle w:val="Kop1"/>
      </w:pPr>
      <w:bookmarkStart w:id="5" w:name="_Toc177551683"/>
      <w:r>
        <w:t>Implementation</w:t>
      </w:r>
      <w:bookmarkEnd w:id="5"/>
    </w:p>
    <w:p w14:paraId="2B085777" w14:textId="77777777" w:rsidR="00602527" w:rsidRDefault="00602527" w:rsidP="00602527"/>
    <w:p w14:paraId="4B9FC6CF" w14:textId="77777777" w:rsidR="002A2236" w:rsidRDefault="002A2236" w:rsidP="0060140D">
      <w:r>
        <w:t>It is important for the implementation that the functionality described in this document may change or additional functionality may be added in later versions. It is desirable to take this into account as much as possible when implementing so that later adjustments can be carried out smoothly.</w:t>
      </w:r>
    </w:p>
    <w:p w14:paraId="79C28983" w14:textId="77777777" w:rsidR="002A2236" w:rsidRDefault="002A2236" w:rsidP="0060140D"/>
    <w:p w14:paraId="018A1CBC" w14:textId="4D4968CD" w:rsidR="00942542" w:rsidRDefault="003822B0" w:rsidP="005E68F5">
      <w:r>
        <w:t xml:space="preserve">The Isabel group has a well-documented </w:t>
      </w:r>
      <w:r w:rsidR="00942542">
        <w:t>API</w:t>
      </w:r>
      <w:r>
        <w:t xml:space="preserve"> that you </w:t>
      </w:r>
      <w:hyperlink r:id="rId18" w:history="1">
        <w:r w:rsidRPr="003822B0">
          <w:rPr>
            <w:rStyle w:val="Hyperlink"/>
          </w:rPr>
          <w:t xml:space="preserve"> can find</w:t>
        </w:r>
      </w:hyperlink>
      <w:r>
        <w:t xml:space="preserve"> here.</w:t>
      </w:r>
      <w:r w:rsidR="000A62B3">
        <w:br/>
        <w:t>It is therefore advisable to read these documents carefully before reading further.</w:t>
      </w:r>
    </w:p>
    <w:p w14:paraId="78E96200" w14:textId="77777777" w:rsidR="00270566" w:rsidRDefault="00270566" w:rsidP="007226FF"/>
    <w:p w14:paraId="2C618BF8" w14:textId="77777777" w:rsidR="00270566" w:rsidRDefault="00270566" w:rsidP="007226FF">
      <w:r>
        <w:t>This analysis is written in English, but all texts and labels must be translated into at least</w:t>
      </w:r>
    </w:p>
    <w:p w14:paraId="35436736" w14:textId="77777777" w:rsidR="00270566" w:rsidRDefault="00270566" w:rsidP="00346D7A">
      <w:pPr>
        <w:pStyle w:val="Lijstalinea"/>
        <w:numPr>
          <w:ilvl w:val="0"/>
          <w:numId w:val="17"/>
        </w:numPr>
      </w:pPr>
      <w:r>
        <w:t>English</w:t>
      </w:r>
    </w:p>
    <w:p w14:paraId="75DB4C58" w14:textId="77777777" w:rsidR="00270566" w:rsidRDefault="00270566" w:rsidP="00346D7A">
      <w:pPr>
        <w:pStyle w:val="Lijstalinea"/>
        <w:numPr>
          <w:ilvl w:val="0"/>
          <w:numId w:val="17"/>
        </w:numPr>
      </w:pPr>
      <w:r>
        <w:t>Dutch</w:t>
      </w:r>
    </w:p>
    <w:p w14:paraId="790CC1FA" w14:textId="77777777" w:rsidR="00270566" w:rsidRDefault="00270566" w:rsidP="00346D7A">
      <w:pPr>
        <w:pStyle w:val="Lijstalinea"/>
        <w:numPr>
          <w:ilvl w:val="0"/>
          <w:numId w:val="17"/>
        </w:numPr>
      </w:pPr>
      <w:r>
        <w:t>French</w:t>
      </w:r>
    </w:p>
    <w:p w14:paraId="797A9751" w14:textId="77777777" w:rsidR="00270566" w:rsidRDefault="00270566" w:rsidP="00346D7A">
      <w:pPr>
        <w:pStyle w:val="Lijstalinea"/>
        <w:numPr>
          <w:ilvl w:val="0"/>
          <w:numId w:val="17"/>
        </w:numPr>
      </w:pPr>
      <w:r>
        <w:t>German</w:t>
      </w:r>
    </w:p>
    <w:p w14:paraId="6F0BF63C" w14:textId="77777777" w:rsidR="00270566" w:rsidRDefault="00270566" w:rsidP="00346D7A">
      <w:pPr>
        <w:pStyle w:val="Lijstalinea"/>
        <w:numPr>
          <w:ilvl w:val="0"/>
          <w:numId w:val="17"/>
        </w:numPr>
      </w:pPr>
      <w:r>
        <w:t>Spanish</w:t>
      </w:r>
    </w:p>
    <w:p w14:paraId="38F246B8" w14:textId="77777777" w:rsidR="00270566" w:rsidRDefault="00270566" w:rsidP="00346D7A">
      <w:pPr>
        <w:pStyle w:val="Lijstalinea"/>
        <w:numPr>
          <w:ilvl w:val="0"/>
          <w:numId w:val="17"/>
        </w:numPr>
      </w:pPr>
      <w:r>
        <w:t>Italian</w:t>
      </w:r>
    </w:p>
    <w:p w14:paraId="418FE27A" w14:textId="77777777" w:rsidR="00270566" w:rsidRDefault="00270566" w:rsidP="007226FF">
      <w:r>
        <w:t>It should be easy to add further translations.</w:t>
      </w:r>
    </w:p>
    <w:p w14:paraId="5E809AC7" w14:textId="77777777" w:rsidR="00270566" w:rsidRDefault="00270566" w:rsidP="005E68F5"/>
    <w:p w14:paraId="00FAC0CF" w14:textId="494817AE" w:rsidR="000A62B3" w:rsidRDefault="00041141" w:rsidP="00041141">
      <w:pPr>
        <w:pStyle w:val="Kop2"/>
      </w:pPr>
      <w:bookmarkStart w:id="6" w:name="_Toc177551684"/>
      <w:r>
        <w:t>Authentication</w:t>
      </w:r>
      <w:bookmarkEnd w:id="6"/>
    </w:p>
    <w:p w14:paraId="519137E8" w14:textId="77777777" w:rsidR="00041141" w:rsidRPr="00041141" w:rsidRDefault="00041141" w:rsidP="00041141"/>
    <w:p w14:paraId="4494BF98" w14:textId="7A056592" w:rsidR="00B326B0" w:rsidRDefault="00B326B0" w:rsidP="00A7571C">
      <w:r>
        <w:t>An Isabel Connect configuration card should be created on which the user can fill in all the data needed to log in to the API. This configuration information must also be able to be created as a package to be easily transferred to another environment. Isabel provides a sandbox environment for development. Here we would prefer to use it in all sandbox environments within BC. Only if you are in a production environment within BC will you work within BC. This should be clearly visible on the configuration map.</w:t>
      </w:r>
    </w:p>
    <w:p w14:paraId="254696F8" w14:textId="77777777" w:rsidR="009013A4" w:rsidRDefault="009013A4" w:rsidP="00A7571C"/>
    <w:p w14:paraId="271D211E" w14:textId="5C39E7C3" w:rsidR="009013A4" w:rsidRDefault="00355756" w:rsidP="00355756">
      <w:pPr>
        <w:jc w:val="center"/>
      </w:pPr>
      <w:r w:rsidRPr="00355756">
        <w:rPr>
          <w:noProof/>
        </w:rPr>
        <w:drawing>
          <wp:inline distT="0" distB="0" distL="0" distR="0" wp14:anchorId="347D0F37" wp14:editId="0BCDBEB0">
            <wp:extent cx="6645910" cy="3372485"/>
            <wp:effectExtent l="0" t="0" r="2540" b="0"/>
            <wp:docPr id="1896890364"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90364" name="Afbeelding 1" descr="Afbeelding met tekst, schermopname, nummer, Lettertype&#10;&#10;Automatisch gegenereerde beschrijving"/>
                    <pic:cNvPicPr/>
                  </pic:nvPicPr>
                  <pic:blipFill>
                    <a:blip r:embed="rId19"/>
                    <a:stretch>
                      <a:fillRect/>
                    </a:stretch>
                  </pic:blipFill>
                  <pic:spPr>
                    <a:xfrm>
                      <a:off x="0" y="0"/>
                      <a:ext cx="6645910" cy="3372485"/>
                    </a:xfrm>
                    <a:prstGeom prst="rect">
                      <a:avLst/>
                    </a:prstGeom>
                  </pic:spPr>
                </pic:pic>
              </a:graphicData>
            </a:graphic>
          </wp:inline>
        </w:drawing>
      </w:r>
    </w:p>
    <w:p w14:paraId="3258CBEE" w14:textId="77777777" w:rsidR="00AC5283" w:rsidRDefault="00AC5283" w:rsidP="00646390">
      <w:r>
        <w:t>This mockup is an example of another application that also connects to Isabel6 and can be used to start but does not have to be 100% copied.</w:t>
      </w:r>
    </w:p>
    <w:p w14:paraId="267EF705" w14:textId="77777777" w:rsidR="007E02A8" w:rsidRDefault="007E02A8" w:rsidP="00355756">
      <w:pPr>
        <w:jc w:val="center"/>
      </w:pPr>
    </w:p>
    <w:p w14:paraId="1F4F3B2A" w14:textId="77777777" w:rsidR="007E02A8" w:rsidRDefault="007E02A8" w:rsidP="007608BC"/>
    <w:p w14:paraId="55BCF3A1" w14:textId="1215A4F3" w:rsidR="009013A4" w:rsidRDefault="00844975" w:rsidP="009A53B8">
      <w:pPr>
        <w:pStyle w:val="Kop2"/>
      </w:pPr>
      <w:bookmarkStart w:id="7" w:name="_Toc177551685"/>
      <w:r>
        <w:lastRenderedPageBreak/>
        <w:t>Payment journal</w:t>
      </w:r>
      <w:bookmarkEnd w:id="7"/>
    </w:p>
    <w:p w14:paraId="5A99A01A" w14:textId="77777777" w:rsidR="009A53B8" w:rsidRDefault="009A53B8" w:rsidP="009A53B8"/>
    <w:p w14:paraId="60C6E2F3" w14:textId="77777777" w:rsidR="00346D7A" w:rsidRDefault="00346D7A" w:rsidP="004E55A5">
      <w:r>
        <w:t>Within the payment journal card, there should be a button between the "Check Payment Lines" and "Export Payment Lines" with the text "Send to Isabel".</w:t>
      </w:r>
    </w:p>
    <w:p w14:paraId="48FD7006" w14:textId="77777777" w:rsidR="00346D7A" w:rsidRPr="009A53B8" w:rsidRDefault="00346D7A" w:rsidP="004E55A5">
      <w:r>
        <w:t>When clicking, all payments that are visible will be forwarded. A unique key will also have to be created per line so that the status can be validated later.</w:t>
      </w:r>
    </w:p>
    <w:p w14:paraId="7A102D72" w14:textId="7BE670BF" w:rsidR="00602527" w:rsidRPr="00C12145" w:rsidRDefault="00C12145" w:rsidP="00E7288B">
      <w:pPr>
        <w:pStyle w:val="Normaalweb"/>
        <w:jc w:val="center"/>
      </w:pPr>
      <w:r>
        <w:rPr>
          <w:noProof/>
        </w:rPr>
        <w:drawing>
          <wp:inline distT="0" distB="0" distL="0" distR="0" wp14:anchorId="2AE03691" wp14:editId="16D5A3B7">
            <wp:extent cx="6724650" cy="3160844"/>
            <wp:effectExtent l="0" t="0" r="0" b="1905"/>
            <wp:docPr id="1153590398" name="Afbeelding 1" descr="Afbeelding met tekst, schermopname,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90398" name="Afbeelding 1" descr="Afbeelding met tekst, schermopname, lijn, nummer&#10;&#10;Automatisch gegenereerde beschrijv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80500" cy="3187096"/>
                    </a:xfrm>
                    <a:prstGeom prst="rect">
                      <a:avLst/>
                    </a:prstGeom>
                    <a:noFill/>
                    <a:ln>
                      <a:noFill/>
                    </a:ln>
                  </pic:spPr>
                </pic:pic>
              </a:graphicData>
            </a:graphic>
          </wp:inline>
        </w:drawing>
      </w:r>
    </w:p>
    <w:p w14:paraId="21E7FE2F" w14:textId="2744B966" w:rsidR="00AC326C" w:rsidRPr="001F7112" w:rsidRDefault="00AC326C" w:rsidP="005B6304">
      <w:r>
        <w:t xml:space="preserve">For the user, this functionality should be the same as an export of </w:t>
      </w:r>
      <w:r w:rsidR="00562BDD">
        <w:t>SEPA</w:t>
      </w:r>
      <w:r>
        <w:t xml:space="preserve"> files that they import into </w:t>
      </w:r>
      <w:r w:rsidR="00562BDD">
        <w:t>Isabel</w:t>
      </w:r>
      <w:r>
        <w:t xml:space="preserve">. This export, </w:t>
      </w:r>
      <w:r w:rsidR="00562BDD">
        <w:t>import</w:t>
      </w:r>
      <w:r>
        <w:t xml:space="preserve"> will be done automatically and the validation itself must be in order because they can do this in BC. What remains is to sign the </w:t>
      </w:r>
      <w:r w:rsidR="00562BDD">
        <w:t>SEPA</w:t>
      </w:r>
      <w:r>
        <w:t xml:space="preserve"> files in Isabel to forward to the bank.</w:t>
      </w:r>
    </w:p>
    <w:p w14:paraId="43A9FCC6" w14:textId="77777777" w:rsidR="00602527" w:rsidRDefault="00602527" w:rsidP="00602527"/>
    <w:p w14:paraId="695F51F2" w14:textId="5537F8C5" w:rsidR="00542EEB" w:rsidRDefault="00542EEB" w:rsidP="00A60F6E">
      <w:pPr>
        <w:pStyle w:val="Kop2"/>
      </w:pPr>
      <w:bookmarkStart w:id="8" w:name="_Toc177551686"/>
      <w:r>
        <w:t xml:space="preserve">Bank </w:t>
      </w:r>
      <w:r w:rsidR="00A60F6E">
        <w:t>Account</w:t>
      </w:r>
      <w:bookmarkEnd w:id="8"/>
    </w:p>
    <w:p w14:paraId="6A892BFB" w14:textId="77777777" w:rsidR="00A60F6E" w:rsidRDefault="00A60F6E" w:rsidP="00A60F6E"/>
    <w:p w14:paraId="4486A546" w14:textId="7AD8DD3A" w:rsidR="001D5D4D" w:rsidRDefault="00B57C83" w:rsidP="006B55FF">
      <w:r>
        <w:t>On the bank account card, there should be extra action with the text "Import CODA Isabel" between "Code Statements" and "</w:t>
      </w:r>
      <w:r w:rsidR="001D5D4D">
        <w:t>Import</w:t>
      </w:r>
      <w:r>
        <w:t xml:space="preserve"> CODA File". If you click on this action, all CODA lines must be retrieved via Isabel CODA connect and imported to the selected bank.</w:t>
      </w:r>
      <w:r w:rsidR="00F12096">
        <w:t xml:space="preserve"> The ability to automatically reconcile should be possible when performing this action. For periodic retrieval, users must also have a configuration for this per bank.</w:t>
      </w:r>
      <w:r w:rsidR="000A5FED">
        <w:br/>
      </w:r>
      <w:r w:rsidR="00E35A93">
        <w:t>The booking itself will be done by a manual action after having checked it manually.</w:t>
      </w:r>
    </w:p>
    <w:p w14:paraId="1B59BE63" w14:textId="466782B1" w:rsidR="00437D0B" w:rsidRDefault="00E7288B" w:rsidP="00E7288B">
      <w:pPr>
        <w:pStyle w:val="Normaalweb"/>
        <w:jc w:val="center"/>
      </w:pPr>
      <w:r>
        <w:rPr>
          <w:noProof/>
        </w:rPr>
        <w:drawing>
          <wp:inline distT="0" distB="0" distL="0" distR="0" wp14:anchorId="18F4E5C6" wp14:editId="51A3E003">
            <wp:extent cx="6838950" cy="2188780"/>
            <wp:effectExtent l="0" t="0" r="0" b="2540"/>
            <wp:docPr id="817935605" name="Afbeelding 1" descr="Afbeelding met tekst,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35605" name="Afbeelding 1" descr="Afbeelding met tekst, schermopname, lijn&#10;&#10;Automatisch gegenereerde beschrijv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85918" cy="2203812"/>
                    </a:xfrm>
                    <a:prstGeom prst="rect">
                      <a:avLst/>
                    </a:prstGeom>
                    <a:noFill/>
                    <a:ln>
                      <a:noFill/>
                    </a:ln>
                  </pic:spPr>
                </pic:pic>
              </a:graphicData>
            </a:graphic>
          </wp:inline>
        </w:drawing>
      </w:r>
    </w:p>
    <w:p w14:paraId="2A10F7AE" w14:textId="1DA69D3B" w:rsidR="006A7C24" w:rsidRDefault="006A7C24" w:rsidP="00437D0B">
      <w:r>
        <w:lastRenderedPageBreak/>
        <w:t>For the automatic application of the statements, we are stuck with the limitations of BC, so we have no choice but to use the fixed rules.</w:t>
      </w:r>
      <w:r w:rsidR="000B7025">
        <w:t xml:space="preserve"> See </w:t>
      </w:r>
      <w:hyperlink r:id="rId22" w:history="1">
        <w:r w:rsidR="000B7025" w:rsidRPr="000B7025">
          <w:rPr>
            <w:rStyle w:val="Hyperlink"/>
          </w:rPr>
          <w:t>this page</w:t>
        </w:r>
      </w:hyperlink>
    </w:p>
    <w:p w14:paraId="11BDFE0F" w14:textId="5807C136" w:rsidR="006A7C24" w:rsidRPr="000B7025" w:rsidRDefault="006A7C24" w:rsidP="000B7025">
      <w:pPr>
        <w:pStyle w:val="Citaat"/>
      </w:pPr>
      <w:r w:rsidRPr="000B7025">
        <w:t>The current support for CODA bank statements can be used in Business Central online and on-premises. However, partners cannot extend the capabilities in an app for Business Central online. The code is not deprecated but can only be extended or customized for on-premises deployments.</w:t>
      </w:r>
    </w:p>
    <w:p w14:paraId="6B53107E" w14:textId="77777777" w:rsidR="00602527" w:rsidRPr="001F7112" w:rsidRDefault="00602527" w:rsidP="00602527"/>
    <w:p w14:paraId="6CACA66F" w14:textId="77777777" w:rsidR="00602527" w:rsidRPr="001F7112" w:rsidRDefault="00602527" w:rsidP="00602527"/>
    <w:p w14:paraId="3C071005" w14:textId="10A35CD1" w:rsidR="00602527" w:rsidRPr="001F7112" w:rsidRDefault="002E4D1F" w:rsidP="00602527">
      <w:r>
        <w:rPr>
          <w:noProof/>
        </w:rPr>
        <mc:AlternateContent>
          <mc:Choice Requires="wps">
            <w:drawing>
              <wp:anchor distT="0" distB="0" distL="114300" distR="114300" simplePos="0" relativeHeight="251664896" behindDoc="0" locked="0" layoutInCell="1" allowOverlap="1" wp14:anchorId="36524FDD" wp14:editId="49CE658B">
                <wp:simplePos x="0" y="0"/>
                <wp:positionH relativeFrom="column">
                  <wp:posOffset>-50800</wp:posOffset>
                </wp:positionH>
                <wp:positionV relativeFrom="paragraph">
                  <wp:posOffset>109855</wp:posOffset>
                </wp:positionV>
                <wp:extent cx="763905" cy="719455"/>
                <wp:effectExtent l="0" t="0" r="17145" b="23495"/>
                <wp:wrapNone/>
                <wp:docPr id="511213899" name="Ovaal 1"/>
                <wp:cNvGraphicFramePr/>
                <a:graphic xmlns:a="http://schemas.openxmlformats.org/drawingml/2006/main">
                  <a:graphicData uri="http://schemas.microsoft.com/office/word/2010/wordprocessingShape">
                    <wps:wsp>
                      <wps:cNvSpPr/>
                      <wps:spPr>
                        <a:xfrm>
                          <a:off x="0" y="0"/>
                          <a:ext cx="763905" cy="7194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EF5620" w14:textId="113EBFCF" w:rsidR="00D0621F" w:rsidRDefault="00D0621F" w:rsidP="00D0621F">
                            <w:pPr>
                              <w:jc w:val="center"/>
                              <w:rPr>
                                <w:color w:val="FFFDEE" w:themeColor="background1"/>
                                <w:sz w:val="16"/>
                                <w:szCs w:val="16"/>
                              </w:rPr>
                            </w:pPr>
                            <w:r w:rsidRPr="00C02031">
                              <w:rPr>
                                <w:color w:val="FFFDEE" w:themeColor="background1"/>
                                <w:sz w:val="16"/>
                                <w:szCs w:val="16"/>
                              </w:rPr>
                              <w:t>TIMER</w:t>
                            </w:r>
                          </w:p>
                          <w:p w14:paraId="2677276B" w14:textId="2003437A" w:rsidR="002E4D1F" w:rsidRPr="00C02031" w:rsidRDefault="002E4D1F" w:rsidP="00D0621F">
                            <w:pPr>
                              <w:jc w:val="center"/>
                              <w:rPr>
                                <w:color w:val="FFFDEE" w:themeColor="background1"/>
                              </w:rPr>
                            </w:pPr>
                            <w:r>
                              <w:rPr>
                                <w:color w:val="FFFDEE" w:themeColor="background1"/>
                                <w:sz w:val="16"/>
                                <w:szCs w:val="16"/>
                              </w:rPr>
                              <w:t>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24FDD" id="Ovaal 1" o:spid="_x0000_s1027" style="position:absolute;margin-left:-4pt;margin-top:8.65pt;width:60.15pt;height:56.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" fillcolor="#3c8064 [3204]" strokecolor="#09130e [484]" strokeweight="1pt">
                <v:stroke joinstyle="miter"/>
                <v:textbox>
                  <w:txbxContent>
                    <w:p w14:paraId="34EF5620" w14:textId="113EBFCF" w:rsidR="00D0621F" w:rsidRDefault="00D0621F" w:rsidP="00D0621F">
                      <w:pPr>
                        <w:jc w:val="center"/>
                        <w:rPr>
                          <w:color w:val="FFFDEE" w:themeColor="background1"/>
                          <w:sz w:val="16"/>
                          <w:szCs w:val="16"/>
                        </w:rPr>
                      </w:pPr>
                      <w:r w:rsidRPr="00C02031">
                        <w:rPr>
                          <w:color w:val="FFFDEE" w:themeColor="background1"/>
                          <w:sz w:val="16"/>
                          <w:szCs w:val="16"/>
                        </w:rPr>
                        <w:t>TIMER</w:t>
                      </w:r>
                    </w:p>
                    <w:p w14:paraId="2677276B" w14:textId="2003437A" w:rsidR="002E4D1F" w:rsidRPr="00C02031" w:rsidRDefault="002E4D1F" w:rsidP="00D0621F">
                      <w:pPr>
                        <w:jc w:val="center"/>
                        <w:rPr>
                          <w:color w:val="FFFDEE" w:themeColor="background1"/>
                        </w:rPr>
                      </w:pPr>
                      <w:r>
                        <w:rPr>
                          <w:color w:val="FFFDEE" w:themeColor="background1"/>
                          <w:sz w:val="16"/>
                          <w:szCs w:val="16"/>
                        </w:rPr>
                        <w:t>Manual</w:t>
                      </w:r>
                    </w:p>
                  </w:txbxContent>
                </v:textbox>
              </v:oval>
            </w:pict>
          </mc:Fallback>
        </mc:AlternateContent>
      </w:r>
      <w:r w:rsidR="00162382">
        <w:rPr>
          <w:noProof/>
        </w:rPr>
        <mc:AlternateContent>
          <mc:Choice Requires="wps">
            <w:drawing>
              <wp:anchor distT="0" distB="0" distL="114300" distR="114300" simplePos="0" relativeHeight="251665920" behindDoc="0" locked="0" layoutInCell="1" allowOverlap="1" wp14:anchorId="7CA01E8E" wp14:editId="386F0926">
                <wp:simplePos x="0" y="0"/>
                <wp:positionH relativeFrom="column">
                  <wp:posOffset>1060450</wp:posOffset>
                </wp:positionH>
                <wp:positionV relativeFrom="paragraph">
                  <wp:posOffset>109855</wp:posOffset>
                </wp:positionV>
                <wp:extent cx="1440000" cy="720000"/>
                <wp:effectExtent l="0" t="0" r="27305" b="23495"/>
                <wp:wrapNone/>
                <wp:docPr id="1516195543" name="Rechthoek: afgeronde hoeken 2"/>
                <wp:cNvGraphicFramePr/>
                <a:graphic xmlns:a="http://schemas.openxmlformats.org/drawingml/2006/main">
                  <a:graphicData uri="http://schemas.microsoft.com/office/word/2010/wordprocessingShape">
                    <wps:wsp>
                      <wps:cNvSpPr/>
                      <wps:spPr>
                        <a:xfrm>
                          <a:off x="0" y="0"/>
                          <a:ext cx="1440000" cy="72000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5B9CF552" w14:textId="6C2BAE0D" w:rsidR="00C02031" w:rsidRPr="00C02031" w:rsidRDefault="00C02031" w:rsidP="00C02031">
                            <w:pPr>
                              <w:jc w:val="center"/>
                              <w:rPr>
                                <w:color w:val="FFFDEE" w:themeColor="background1"/>
                              </w:rPr>
                            </w:pPr>
                            <w:r w:rsidRPr="00C02031">
                              <w:rPr>
                                <w:color w:val="FFFDEE" w:themeColor="background1"/>
                              </w:rPr>
                              <w:t>Download COD</w:t>
                            </w:r>
                            <w:r w:rsidR="002E4D1F">
                              <w:rPr>
                                <w:color w:val="FFFDEE" w:themeColor="background1"/>
                              </w:rPr>
                              <w:t>A statements</w:t>
                            </w:r>
                            <w:r w:rsidRPr="00C02031">
                              <w:rPr>
                                <w:color w:val="FFFDEE" w:themeColor="background1"/>
                              </w:rPr>
                              <w:t xml:space="preserve"> from Isabel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01E8E" id="Rechthoek: afgeronde hoeken 2" o:spid="_x0000_s1028" style="position:absolute;margin-left:83.5pt;margin-top:8.65pt;width:113.4pt;height:56.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" fillcolor="#002756 [3200]" strokecolor="#00050c [480]" strokeweight="1pt">
                <v:stroke joinstyle="miter"/>
                <v:textbox>
                  <w:txbxContent>
                    <w:p w14:paraId="5B9CF552" w14:textId="6C2BAE0D" w:rsidR="00C02031" w:rsidRPr="00C02031" w:rsidRDefault="00C02031" w:rsidP="00C02031">
                      <w:pPr>
                        <w:jc w:val="center"/>
                        <w:rPr>
                          <w:color w:val="FFFDEE" w:themeColor="background1"/>
                        </w:rPr>
                      </w:pPr>
                      <w:r w:rsidRPr="00C02031">
                        <w:rPr>
                          <w:color w:val="FFFDEE" w:themeColor="background1"/>
                        </w:rPr>
                        <w:t>Download COD</w:t>
                      </w:r>
                      <w:r w:rsidR="002E4D1F">
                        <w:rPr>
                          <w:color w:val="FFFDEE" w:themeColor="background1"/>
                        </w:rPr>
                        <w:t>A statements</w:t>
                      </w:r>
                      <w:r w:rsidRPr="00C02031">
                        <w:rPr>
                          <w:color w:val="FFFDEE" w:themeColor="background1"/>
                        </w:rPr>
                        <w:t xml:space="preserve"> from Isabel</w:t>
                      </w:r>
                    </w:p>
                  </w:txbxContent>
                </v:textbox>
              </v:roundrect>
            </w:pict>
          </mc:Fallback>
        </mc:AlternateContent>
      </w:r>
      <w:r w:rsidR="00C02031">
        <w:rPr>
          <w:noProof/>
        </w:rPr>
        <mc:AlternateContent>
          <mc:Choice Requires="wps">
            <w:drawing>
              <wp:anchor distT="0" distB="0" distL="114300" distR="114300" simplePos="0" relativeHeight="251667968" behindDoc="0" locked="0" layoutInCell="1" allowOverlap="1" wp14:anchorId="11B75368" wp14:editId="2775BDFE">
                <wp:simplePos x="0" y="0"/>
                <wp:positionH relativeFrom="column">
                  <wp:posOffset>2838450</wp:posOffset>
                </wp:positionH>
                <wp:positionV relativeFrom="paragraph">
                  <wp:posOffset>108585</wp:posOffset>
                </wp:positionV>
                <wp:extent cx="1440000" cy="720000"/>
                <wp:effectExtent l="0" t="0" r="27305" b="23495"/>
                <wp:wrapNone/>
                <wp:docPr id="820364983" name="Rechthoek: afgeronde hoeken 2"/>
                <wp:cNvGraphicFramePr/>
                <a:graphic xmlns:a="http://schemas.openxmlformats.org/drawingml/2006/main">
                  <a:graphicData uri="http://schemas.microsoft.com/office/word/2010/wordprocessingShape">
                    <wps:wsp>
                      <wps:cNvSpPr/>
                      <wps:spPr>
                        <a:xfrm>
                          <a:off x="0" y="0"/>
                          <a:ext cx="1440000" cy="720000"/>
                        </a:xfrm>
                        <a:prstGeom prst="roundRect">
                          <a:avLst/>
                        </a:prstGeom>
                        <a:solidFill>
                          <a:srgbClr val="002756"/>
                        </a:solidFill>
                        <a:ln w="12700" cap="flat" cmpd="sng" algn="ctr">
                          <a:solidFill>
                            <a:srgbClr val="002756">
                              <a:shade val="15000"/>
                            </a:srgbClr>
                          </a:solidFill>
                          <a:prstDash val="solid"/>
                          <a:miter lim="800000"/>
                        </a:ln>
                        <a:effectLst/>
                      </wps:spPr>
                      <wps:txbx>
                        <w:txbxContent>
                          <w:p w14:paraId="3F6A8AC7" w14:textId="50CD2B38" w:rsidR="00C02031" w:rsidRPr="00C02031" w:rsidRDefault="007C5ECD" w:rsidP="00C02031">
                            <w:pPr>
                              <w:jc w:val="center"/>
                              <w:rPr>
                                <w:color w:val="FFFDEE" w:themeColor="background1"/>
                              </w:rPr>
                            </w:pPr>
                            <w:r>
                              <w:rPr>
                                <w:color w:val="FFFDEE" w:themeColor="background1"/>
                              </w:rPr>
                              <w:t>Automatically apply CODA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75368" id="_x0000_s1029" style="position:absolute;margin-left:223.5pt;margin-top:8.55pt;width:113.4pt;height:5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" fillcolor="#002756" strokecolor="#000a1f" strokeweight="1pt">
                <v:stroke joinstyle="miter"/>
                <v:textbox>
                  <w:txbxContent>
                    <w:p w14:paraId="3F6A8AC7" w14:textId="50CD2B38" w:rsidR="00C02031" w:rsidRPr="00C02031" w:rsidRDefault="007C5ECD" w:rsidP="00C02031">
                      <w:pPr>
                        <w:jc w:val="center"/>
                        <w:rPr>
                          <w:color w:val="FFFDEE" w:themeColor="background1"/>
                        </w:rPr>
                      </w:pPr>
                      <w:r>
                        <w:rPr>
                          <w:color w:val="FFFDEE" w:themeColor="background1"/>
                        </w:rPr>
                        <w:t>Automatically apply CODA Statements</w:t>
                      </w:r>
                    </w:p>
                  </w:txbxContent>
                </v:textbox>
              </v:roundrect>
            </w:pict>
          </mc:Fallback>
        </mc:AlternateContent>
      </w:r>
    </w:p>
    <w:p w14:paraId="75FE5D11" w14:textId="1C54697C" w:rsidR="00602527" w:rsidRPr="001F7112" w:rsidRDefault="00A41070" w:rsidP="00602527">
      <w:r>
        <w:rPr>
          <w:noProof/>
        </w:rPr>
        <mc:AlternateContent>
          <mc:Choice Requires="wps">
            <w:drawing>
              <wp:anchor distT="0" distB="0" distL="114300" distR="114300" simplePos="0" relativeHeight="251674112" behindDoc="0" locked="0" layoutInCell="1" allowOverlap="1" wp14:anchorId="6D5F79E2" wp14:editId="07FEF3E1">
                <wp:simplePos x="0" y="0"/>
                <wp:positionH relativeFrom="column">
                  <wp:posOffset>2499995</wp:posOffset>
                </wp:positionH>
                <wp:positionV relativeFrom="paragraph">
                  <wp:posOffset>180975</wp:posOffset>
                </wp:positionV>
                <wp:extent cx="287655" cy="0"/>
                <wp:effectExtent l="0" t="76200" r="17145" b="95250"/>
                <wp:wrapNone/>
                <wp:docPr id="599503765" name="Rechte verbindingslijn met pijl 4"/>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69A86" id="_x0000_t32" coordsize="21600,21600" o:spt="32" o:oned="t" path="m,l21600,21600e" filled="f">
                <v:path arrowok="t" fillok="f" o:connecttype="none"/>
                <o:lock v:ext="edit" shapetype="t"/>
              </v:shapetype>
              <v:shape id="Rechte verbindingslijn met pijl 4" o:spid="_x0000_s1026" type="#_x0000_t32" style="position:absolute;margin-left:196.85pt;margin-top:14.25pt;width:22.65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N7uQEAAMoDAAAOAAAAZHJzL2Uyb0RvYy54bWysU9uO0zAQfUfiHyy/06SVdllF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" strokecolor="#3c806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12717973" wp14:editId="12FCFD0F">
                <wp:simplePos x="0" y="0"/>
                <wp:positionH relativeFrom="column">
                  <wp:posOffset>713105</wp:posOffset>
                </wp:positionH>
                <wp:positionV relativeFrom="paragraph">
                  <wp:posOffset>180975</wp:posOffset>
                </wp:positionV>
                <wp:extent cx="296545" cy="0"/>
                <wp:effectExtent l="0" t="76200" r="27305" b="95250"/>
                <wp:wrapNone/>
                <wp:docPr id="811115589" name="Rechte verbindingslijn met pijl 3"/>
                <wp:cNvGraphicFramePr/>
                <a:graphic xmlns:a="http://schemas.openxmlformats.org/drawingml/2006/main">
                  <a:graphicData uri="http://schemas.microsoft.com/office/word/2010/wordprocessingShape">
                    <wps:wsp>
                      <wps:cNvCnPr/>
                      <wps:spPr>
                        <a:xfrm>
                          <a:off x="0" y="0"/>
                          <a:ext cx="296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3A5A3" id="Rechte verbindingslijn met pijl 3" o:spid="_x0000_s1026" type="#_x0000_t32" style="position:absolute;margin-left:56.15pt;margin-top:14.25pt;width:23.3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y3uQEAAMoDAAAOAAAAZHJzL2Uyb0RvYy54bWysU9uO0zAQfUfiHyy/06QV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" strokecolor="#3c8064 [3204]" strokeweight=".5pt">
                <v:stroke endarrow="block" joinstyle="miter"/>
              </v:shape>
            </w:pict>
          </mc:Fallback>
        </mc:AlternateContent>
      </w:r>
    </w:p>
    <w:p w14:paraId="3A45396E" w14:textId="6CF38FE8" w:rsidR="00602527" w:rsidRPr="001F7112" w:rsidRDefault="001C3738" w:rsidP="00602527">
      <w:r>
        <w:rPr>
          <w:noProof/>
        </w:rPr>
        <mc:AlternateContent>
          <mc:Choice Requires="wps">
            <w:drawing>
              <wp:anchor distT="0" distB="0" distL="114300" distR="114300" simplePos="0" relativeHeight="251676160" behindDoc="0" locked="0" layoutInCell="1" allowOverlap="1" wp14:anchorId="56E4A7C8" wp14:editId="505E8ACE">
                <wp:simplePos x="0" y="0"/>
                <wp:positionH relativeFrom="column">
                  <wp:posOffset>3587750</wp:posOffset>
                </wp:positionH>
                <wp:positionV relativeFrom="paragraph">
                  <wp:posOffset>273050</wp:posOffset>
                </wp:positionV>
                <wp:extent cx="0" cy="182245"/>
                <wp:effectExtent l="76200" t="0" r="57150" b="65405"/>
                <wp:wrapNone/>
                <wp:docPr id="2097846231" name="Rechte verbindingslijn met pijl 6"/>
                <wp:cNvGraphicFramePr/>
                <a:graphic xmlns:a="http://schemas.openxmlformats.org/drawingml/2006/main">
                  <a:graphicData uri="http://schemas.microsoft.com/office/word/2010/wordprocessingShape">
                    <wps:wsp>
                      <wps:cNvCnPr/>
                      <wps:spPr>
                        <a:xfrm>
                          <a:off x="0" y="0"/>
                          <a:ext cx="0"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DBDF8" id="Rechte verbindingslijn met pijl 6" o:spid="_x0000_s1026" type="#_x0000_t32" style="position:absolute;margin-left:282.5pt;margin-top:21.5pt;width:0;height:14.3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FStQEAAMoDAAAOAAAAZHJzL2Uyb0RvYy54bWysU8uO1DAQvCPxD5bvTJIR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" strokecolor="#3c8064 [3204]" strokeweight=".5pt">
                <v:stroke endarrow="block" joinstyle="miter"/>
              </v:shape>
            </w:pict>
          </mc:Fallback>
        </mc:AlternateContent>
      </w:r>
    </w:p>
    <w:p w14:paraId="0CB90C4D" w14:textId="1EE0DF86" w:rsidR="00602527" w:rsidRPr="001F7112" w:rsidRDefault="003107EA" w:rsidP="00602527">
      <w:r>
        <w:rPr>
          <w:noProof/>
        </w:rPr>
        <mc:AlternateContent>
          <mc:Choice Requires="wps">
            <w:drawing>
              <wp:anchor distT="0" distB="0" distL="114300" distR="114300" simplePos="0" relativeHeight="251683328" behindDoc="0" locked="0" layoutInCell="1" allowOverlap="1" wp14:anchorId="6B092B60" wp14:editId="0BAB7BFB">
                <wp:simplePos x="0" y="0"/>
                <wp:positionH relativeFrom="column">
                  <wp:posOffset>4311650</wp:posOffset>
                </wp:positionH>
                <wp:positionV relativeFrom="paragraph">
                  <wp:posOffset>208280</wp:posOffset>
                </wp:positionV>
                <wp:extent cx="438150" cy="311150"/>
                <wp:effectExtent l="0" t="0" r="0" b="0"/>
                <wp:wrapNone/>
                <wp:docPr id="606677252" name="Tekstvak 9"/>
                <wp:cNvGraphicFramePr/>
                <a:graphic xmlns:a="http://schemas.openxmlformats.org/drawingml/2006/main">
                  <a:graphicData uri="http://schemas.microsoft.com/office/word/2010/wordprocessingShape">
                    <wps:wsp>
                      <wps:cNvSpPr txBox="1"/>
                      <wps:spPr>
                        <a:xfrm>
                          <a:off x="0" y="0"/>
                          <a:ext cx="438150" cy="311150"/>
                        </a:xfrm>
                        <a:prstGeom prst="rect">
                          <a:avLst/>
                        </a:prstGeom>
                        <a:solidFill>
                          <a:schemeClr val="lt1"/>
                        </a:solidFill>
                        <a:ln w="6350">
                          <a:noFill/>
                        </a:ln>
                      </wps:spPr>
                      <wps:txbx>
                        <w:txbxContent>
                          <w:p w14:paraId="3313FC61" w14:textId="715F6914" w:rsidR="003107EA" w:rsidRDefault="003107E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2B60" id="Tekstvak 9" o:spid="_x0000_s1030" type="#_x0000_t202" style="position:absolute;margin-left:339.5pt;margin-top:16.4pt;width:34.5pt;height:2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" fillcolor="#fffdee [3201]" stroked="f" strokeweight=".5pt">
                <v:textbox>
                  <w:txbxContent>
                    <w:p w14:paraId="3313FC61" w14:textId="715F6914" w:rsidR="003107EA" w:rsidRDefault="003107EA">
                      <w:r>
                        <w:t>YES</w:t>
                      </w:r>
                    </w:p>
                  </w:txbxContent>
                </v:textbox>
              </v:shape>
            </w:pict>
          </mc:Fallback>
        </mc:AlternateContent>
      </w:r>
      <w:r w:rsidR="001C3738">
        <w:rPr>
          <w:noProof/>
        </w:rPr>
        <mc:AlternateContent>
          <mc:Choice Requires="wps">
            <w:drawing>
              <wp:anchor distT="0" distB="0" distL="114300" distR="114300" simplePos="0" relativeHeight="251679232" behindDoc="0" locked="0" layoutInCell="1" allowOverlap="1" wp14:anchorId="317E185E" wp14:editId="4A2CF178">
                <wp:simplePos x="0" y="0"/>
                <wp:positionH relativeFrom="column">
                  <wp:posOffset>4826000</wp:posOffset>
                </wp:positionH>
                <wp:positionV relativeFrom="paragraph">
                  <wp:posOffset>175895</wp:posOffset>
                </wp:positionV>
                <wp:extent cx="1439545" cy="719455"/>
                <wp:effectExtent l="0" t="0" r="27305" b="23495"/>
                <wp:wrapNone/>
                <wp:docPr id="2105009473" name="Rechthoek: afgeronde hoeken 2"/>
                <wp:cNvGraphicFramePr/>
                <a:graphic xmlns:a="http://schemas.openxmlformats.org/drawingml/2006/main">
                  <a:graphicData uri="http://schemas.microsoft.com/office/word/2010/wordprocessingShape">
                    <wps:wsp>
                      <wps:cNvSpPr/>
                      <wps:spPr>
                        <a:xfrm>
                          <a:off x="0" y="0"/>
                          <a:ext cx="1439545" cy="719455"/>
                        </a:xfrm>
                        <a:prstGeom prst="roundRect">
                          <a:avLst/>
                        </a:prstGeom>
                        <a:solidFill>
                          <a:srgbClr val="002756"/>
                        </a:solidFill>
                        <a:ln w="12700" cap="flat" cmpd="sng" algn="ctr">
                          <a:solidFill>
                            <a:srgbClr val="002756">
                              <a:shade val="15000"/>
                            </a:srgbClr>
                          </a:solidFill>
                          <a:prstDash val="solid"/>
                          <a:miter lim="800000"/>
                        </a:ln>
                        <a:effectLst/>
                      </wps:spPr>
                      <wps:txbx>
                        <w:txbxContent>
                          <w:p w14:paraId="0848AEE7" w14:textId="21F0CD08" w:rsidR="001C3738" w:rsidRPr="00C02031" w:rsidRDefault="001C3738" w:rsidP="001C3738">
                            <w:pPr>
                              <w:jc w:val="center"/>
                              <w:rPr>
                                <w:color w:val="FFFDEE" w:themeColor="background1"/>
                              </w:rPr>
                            </w:pPr>
                            <w:r>
                              <w:rPr>
                                <w:color w:val="FFFDEE" w:themeColor="background1"/>
                              </w:rPr>
                              <w:t>Notify users</w:t>
                            </w:r>
                            <w:r w:rsidR="003107EA">
                              <w:rPr>
                                <w:color w:val="FFFDEE" w:themeColor="background1"/>
                              </w:rPr>
                              <w:t xml:space="preserve"> by Mail / 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E185E" id="_x0000_s1031" style="position:absolute;margin-left:380pt;margin-top:13.85pt;width:113.35pt;height:56.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" fillcolor="#002756" strokecolor="#000a1f" strokeweight="1pt">
                <v:stroke joinstyle="miter"/>
                <v:textbox>
                  <w:txbxContent>
                    <w:p w14:paraId="0848AEE7" w14:textId="21F0CD08" w:rsidR="001C3738" w:rsidRPr="00C02031" w:rsidRDefault="001C3738" w:rsidP="001C3738">
                      <w:pPr>
                        <w:jc w:val="center"/>
                        <w:rPr>
                          <w:color w:val="FFFDEE" w:themeColor="background1"/>
                        </w:rPr>
                      </w:pPr>
                      <w:r>
                        <w:rPr>
                          <w:color w:val="FFFDEE" w:themeColor="background1"/>
                        </w:rPr>
                        <w:t>Notify users</w:t>
                      </w:r>
                      <w:r w:rsidR="003107EA">
                        <w:rPr>
                          <w:color w:val="FFFDEE" w:themeColor="background1"/>
                        </w:rPr>
                        <w:t xml:space="preserve"> by Mail / Teams</w:t>
                      </w:r>
                    </w:p>
                  </w:txbxContent>
                </v:textbox>
              </v:roundrect>
            </w:pict>
          </mc:Fallback>
        </mc:AlternateContent>
      </w:r>
      <w:r w:rsidR="001C3738">
        <w:rPr>
          <w:noProof/>
        </w:rPr>
        <mc:AlternateContent>
          <mc:Choice Requires="wps">
            <w:drawing>
              <wp:anchor distT="0" distB="0" distL="114300" distR="114300" simplePos="0" relativeHeight="251675136" behindDoc="0" locked="0" layoutInCell="1" allowOverlap="1" wp14:anchorId="202CB1EC" wp14:editId="5E18805B">
                <wp:simplePos x="0" y="0"/>
                <wp:positionH relativeFrom="column">
                  <wp:posOffset>2914650</wp:posOffset>
                </wp:positionH>
                <wp:positionV relativeFrom="paragraph">
                  <wp:posOffset>176530</wp:posOffset>
                </wp:positionV>
                <wp:extent cx="1363345" cy="774700"/>
                <wp:effectExtent l="19050" t="19050" r="27305" b="44450"/>
                <wp:wrapNone/>
                <wp:docPr id="411822692" name="Ruit 5"/>
                <wp:cNvGraphicFramePr/>
                <a:graphic xmlns:a="http://schemas.openxmlformats.org/drawingml/2006/main">
                  <a:graphicData uri="http://schemas.microsoft.com/office/word/2010/wordprocessingShape">
                    <wps:wsp>
                      <wps:cNvSpPr/>
                      <wps:spPr>
                        <a:xfrm>
                          <a:off x="0" y="0"/>
                          <a:ext cx="1363345" cy="774700"/>
                        </a:xfrm>
                        <a:prstGeom prst="diamond">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892F1ED" w14:textId="0F94F2C6" w:rsidR="001C3738" w:rsidRPr="005225EF" w:rsidRDefault="005225EF" w:rsidP="001C3738">
                            <w:pPr>
                              <w:jc w:val="center"/>
                              <w:rPr>
                                <w:color w:val="FFFDEE" w:themeColor="background1"/>
                                <w:sz w:val="12"/>
                                <w:szCs w:val="12"/>
                              </w:rPr>
                            </w:pPr>
                            <w:r w:rsidRPr="005225EF">
                              <w:rPr>
                                <w:color w:val="FFFDEE" w:themeColor="background1"/>
                                <w:sz w:val="12"/>
                                <w:szCs w:val="12"/>
                              </w:rPr>
                              <w:t>Has all lines the status “applied”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2CB1EC" id="_x0000_t4" coordsize="21600,21600" o:spt="4" path="m10800,l,10800,10800,21600,21600,10800xe">
                <v:stroke joinstyle="miter"/>
                <v:path gradientshapeok="t" o:connecttype="rect" textboxrect="5400,5400,16200,16200"/>
              </v:shapetype>
              <v:shape id="Ruit 5" o:spid="_x0000_s1032" type="#_x0000_t4" style="position:absolute;margin-left:229.5pt;margin-top:13.9pt;width:107.35pt;height:61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" fillcolor="#d56a00 [3205]" strokecolor="#1f0f00 [485]" strokeweight="1pt">
                <v:textbox>
                  <w:txbxContent>
                    <w:p w14:paraId="2892F1ED" w14:textId="0F94F2C6" w:rsidR="001C3738" w:rsidRPr="005225EF" w:rsidRDefault="005225EF" w:rsidP="001C3738">
                      <w:pPr>
                        <w:jc w:val="center"/>
                        <w:rPr>
                          <w:color w:val="FFFDEE" w:themeColor="background1"/>
                          <w:sz w:val="12"/>
                          <w:szCs w:val="12"/>
                        </w:rPr>
                      </w:pPr>
                      <w:r w:rsidRPr="005225EF">
                        <w:rPr>
                          <w:color w:val="FFFDEE" w:themeColor="background1"/>
                          <w:sz w:val="12"/>
                          <w:szCs w:val="12"/>
                        </w:rPr>
                        <w:t>Has all lines the status “applied”</w:t>
                      </w:r>
                    </w:p>
                  </w:txbxContent>
                </v:textbox>
              </v:shape>
            </w:pict>
          </mc:Fallback>
        </mc:AlternateContent>
      </w:r>
    </w:p>
    <w:p w14:paraId="3219A98F" w14:textId="136B852E" w:rsidR="00602527" w:rsidRPr="001F7112" w:rsidRDefault="00602527" w:rsidP="00602527"/>
    <w:p w14:paraId="1D8AA6A6" w14:textId="280B979D" w:rsidR="00602527" w:rsidRPr="001F7112" w:rsidRDefault="003107EA" w:rsidP="00602527">
      <w:r>
        <w:rPr>
          <w:noProof/>
        </w:rPr>
        <mc:AlternateContent>
          <mc:Choice Requires="wps">
            <w:drawing>
              <wp:anchor distT="0" distB="0" distL="114300" distR="114300" simplePos="0" relativeHeight="251680256" behindDoc="0" locked="0" layoutInCell="1" allowOverlap="1" wp14:anchorId="270D8F62" wp14:editId="021801A5">
                <wp:simplePos x="0" y="0"/>
                <wp:positionH relativeFrom="column">
                  <wp:posOffset>4311650</wp:posOffset>
                </wp:positionH>
                <wp:positionV relativeFrom="paragraph">
                  <wp:posOffset>13970</wp:posOffset>
                </wp:positionV>
                <wp:extent cx="469900" cy="0"/>
                <wp:effectExtent l="0" t="76200" r="25400" b="95250"/>
                <wp:wrapNone/>
                <wp:docPr id="1924491155" name="Rechte verbindingslijn met pijl 8"/>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14C9D" id="Rechte verbindingslijn met pijl 8" o:spid="_x0000_s1026" type="#_x0000_t32" style="position:absolute;margin-left:339.5pt;margin-top:1.1pt;width:37pt;height:0;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" strokecolor="#3c8064 [3204]" strokeweight=".5pt">
                <v:stroke endarrow="block" joinstyle="miter"/>
              </v:shape>
            </w:pict>
          </mc:Fallback>
        </mc:AlternateContent>
      </w:r>
    </w:p>
    <w:p w14:paraId="6B27DDA8" w14:textId="017485C5" w:rsidR="00602527" w:rsidRPr="001F7112" w:rsidRDefault="003107EA" w:rsidP="00602527">
      <w:r>
        <w:rPr>
          <w:noProof/>
        </w:rPr>
        <mc:AlternateContent>
          <mc:Choice Requires="wps">
            <w:drawing>
              <wp:anchor distT="0" distB="0" distL="114300" distR="114300" simplePos="0" relativeHeight="251685376" behindDoc="0" locked="0" layoutInCell="1" allowOverlap="1" wp14:anchorId="7DF595B6" wp14:editId="67C39B90">
                <wp:simplePos x="0" y="0"/>
                <wp:positionH relativeFrom="column">
                  <wp:posOffset>3067050</wp:posOffset>
                </wp:positionH>
                <wp:positionV relativeFrom="paragraph">
                  <wp:posOffset>81280</wp:posOffset>
                </wp:positionV>
                <wp:extent cx="438150" cy="311150"/>
                <wp:effectExtent l="0" t="0" r="0" b="0"/>
                <wp:wrapNone/>
                <wp:docPr id="244757319" name="Tekstvak 9"/>
                <wp:cNvGraphicFramePr/>
                <a:graphic xmlns:a="http://schemas.openxmlformats.org/drawingml/2006/main">
                  <a:graphicData uri="http://schemas.microsoft.com/office/word/2010/wordprocessingShape">
                    <wps:wsp>
                      <wps:cNvSpPr txBox="1"/>
                      <wps:spPr>
                        <a:xfrm>
                          <a:off x="0" y="0"/>
                          <a:ext cx="438150" cy="311150"/>
                        </a:xfrm>
                        <a:prstGeom prst="rect">
                          <a:avLst/>
                        </a:prstGeom>
                        <a:solidFill>
                          <a:srgbClr val="FFFDEE"/>
                        </a:solidFill>
                        <a:ln w="6350">
                          <a:noFill/>
                        </a:ln>
                      </wps:spPr>
                      <wps:txbx>
                        <w:txbxContent>
                          <w:p w14:paraId="389A9850" w14:textId="7C5D6E88" w:rsidR="003107EA" w:rsidRDefault="003107EA" w:rsidP="003107E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595B6" id="_x0000_s1033" type="#_x0000_t202" style="position:absolute;margin-left:241.5pt;margin-top:6.4pt;width:34.5pt;height:2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" fillcolor="#fffdee" stroked="f" strokeweight=".5pt">
                <v:textbox>
                  <w:txbxContent>
                    <w:p w14:paraId="389A9850" w14:textId="7C5D6E88" w:rsidR="003107EA" w:rsidRDefault="003107EA" w:rsidP="003107EA">
                      <w:r>
                        <w:t>NO</w:t>
                      </w:r>
                    </w:p>
                  </w:txbxContent>
                </v:textbox>
              </v:shape>
            </w:pict>
          </mc:Fallback>
        </mc:AlternateContent>
      </w:r>
      <w:r w:rsidR="001C3738">
        <w:rPr>
          <w:noProof/>
        </w:rPr>
        <mc:AlternateContent>
          <mc:Choice Requires="wps">
            <w:drawing>
              <wp:anchor distT="0" distB="0" distL="114300" distR="114300" simplePos="0" relativeHeight="251677184" behindDoc="0" locked="0" layoutInCell="1" allowOverlap="1" wp14:anchorId="71837712" wp14:editId="16C56566">
                <wp:simplePos x="0" y="0"/>
                <wp:positionH relativeFrom="column">
                  <wp:posOffset>3587750</wp:posOffset>
                </wp:positionH>
                <wp:positionV relativeFrom="paragraph">
                  <wp:posOffset>116840</wp:posOffset>
                </wp:positionV>
                <wp:extent cx="0" cy="292100"/>
                <wp:effectExtent l="76200" t="0" r="57150" b="50800"/>
                <wp:wrapNone/>
                <wp:docPr id="1778944516" name="Rechte verbindingslijn met pijl 7"/>
                <wp:cNvGraphicFramePr/>
                <a:graphic xmlns:a="http://schemas.openxmlformats.org/drawingml/2006/main">
                  <a:graphicData uri="http://schemas.microsoft.com/office/word/2010/wordprocessingShape">
                    <wps:wsp>
                      <wps:cNvCnPr/>
                      <wps:spPr>
                        <a:xfrm>
                          <a:off x="0" y="0"/>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E6EFB" id="Rechte verbindingslijn met pijl 7" o:spid="_x0000_s1026" type="#_x0000_t32" style="position:absolute;margin-left:282.5pt;margin-top:9.2pt;width:0;height:23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" strokecolor="#3c8064 [3204]" strokeweight=".5pt">
                <v:stroke endarrow="block" joinstyle="miter"/>
              </v:shape>
            </w:pict>
          </mc:Fallback>
        </mc:AlternateContent>
      </w:r>
    </w:p>
    <w:p w14:paraId="736F6E70" w14:textId="57E82F89" w:rsidR="00602527" w:rsidRPr="001F7112" w:rsidRDefault="003107EA" w:rsidP="00602527">
      <w:pPr>
        <w:ind w:firstLine="708"/>
      </w:pPr>
      <w:r>
        <w:rPr>
          <w:noProof/>
        </w:rPr>
        <mc:AlternateContent>
          <mc:Choice Requires="wps">
            <w:drawing>
              <wp:anchor distT="0" distB="0" distL="114300" distR="114300" simplePos="0" relativeHeight="251672064" behindDoc="0" locked="0" layoutInCell="1" allowOverlap="1" wp14:anchorId="7692D396" wp14:editId="0E0DA0FF">
                <wp:simplePos x="0" y="0"/>
                <wp:positionH relativeFrom="column">
                  <wp:posOffset>2914650</wp:posOffset>
                </wp:positionH>
                <wp:positionV relativeFrom="paragraph">
                  <wp:posOffset>1228090</wp:posOffset>
                </wp:positionV>
                <wp:extent cx="1439545" cy="719455"/>
                <wp:effectExtent l="0" t="0" r="27305" b="23495"/>
                <wp:wrapNone/>
                <wp:docPr id="611362155" name="Rechthoek: afgeronde hoeken 2"/>
                <wp:cNvGraphicFramePr/>
                <a:graphic xmlns:a="http://schemas.openxmlformats.org/drawingml/2006/main">
                  <a:graphicData uri="http://schemas.microsoft.com/office/word/2010/wordprocessingShape">
                    <wps:wsp>
                      <wps:cNvSpPr/>
                      <wps:spPr>
                        <a:xfrm>
                          <a:off x="0" y="0"/>
                          <a:ext cx="1439545" cy="719455"/>
                        </a:xfrm>
                        <a:prstGeom prst="roundRect">
                          <a:avLst/>
                        </a:prstGeom>
                        <a:solidFill>
                          <a:srgbClr val="002756"/>
                        </a:solidFill>
                        <a:ln w="12700" cap="flat" cmpd="sng" algn="ctr">
                          <a:solidFill>
                            <a:srgbClr val="002756">
                              <a:shade val="15000"/>
                            </a:srgbClr>
                          </a:solidFill>
                          <a:prstDash val="solid"/>
                          <a:miter lim="800000"/>
                        </a:ln>
                        <a:effectLst/>
                      </wps:spPr>
                      <wps:txbx>
                        <w:txbxContent>
                          <w:p w14:paraId="4AB4256A" w14:textId="30088522" w:rsidR="00162382" w:rsidRPr="00C02031" w:rsidRDefault="00A41070" w:rsidP="00162382">
                            <w:pPr>
                              <w:jc w:val="center"/>
                              <w:rPr>
                                <w:color w:val="FFFDEE" w:themeColor="background1"/>
                              </w:rPr>
                            </w:pPr>
                            <w:r>
                              <w:rPr>
                                <w:color w:val="FFFDEE" w:themeColor="background1"/>
                              </w:rPr>
                              <w:t>Automatically transfer and post CODA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92D396" id="_x0000_s1034" style="position:absolute;left:0;text-align:left;margin-left:229.5pt;margin-top:96.7pt;width:113.35pt;height:56.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" fillcolor="#002756" strokecolor="#000a1f" strokeweight="1pt">
                <v:stroke joinstyle="miter"/>
                <v:textbox>
                  <w:txbxContent>
                    <w:p w14:paraId="4AB4256A" w14:textId="30088522" w:rsidR="00162382" w:rsidRPr="00C02031" w:rsidRDefault="00A41070" w:rsidP="00162382">
                      <w:pPr>
                        <w:jc w:val="center"/>
                        <w:rPr>
                          <w:color w:val="FFFDEE" w:themeColor="background1"/>
                        </w:rPr>
                      </w:pPr>
                      <w:r>
                        <w:rPr>
                          <w:color w:val="FFFDEE" w:themeColor="background1"/>
                        </w:rPr>
                        <w:t>Automatically transfer and post CODA statements</w:t>
                      </w:r>
                    </w:p>
                  </w:txbxContent>
                </v:textbox>
              </v:roundrect>
            </w:pict>
          </mc:Fallback>
        </mc:AlternateContent>
      </w:r>
      <w:r>
        <w:rPr>
          <w:noProof/>
        </w:rPr>
        <mc:AlternateContent>
          <mc:Choice Requires="wps">
            <w:drawing>
              <wp:anchor distT="0" distB="0" distL="114300" distR="114300" simplePos="0" relativeHeight="251682304" behindDoc="0" locked="0" layoutInCell="1" allowOverlap="1" wp14:anchorId="5B9D6207" wp14:editId="3E9DA21C">
                <wp:simplePos x="0" y="0"/>
                <wp:positionH relativeFrom="column">
                  <wp:posOffset>3638550</wp:posOffset>
                </wp:positionH>
                <wp:positionV relativeFrom="paragraph">
                  <wp:posOffset>890270</wp:posOffset>
                </wp:positionV>
                <wp:extent cx="0" cy="292100"/>
                <wp:effectExtent l="76200" t="0" r="57150" b="50800"/>
                <wp:wrapNone/>
                <wp:docPr id="1605866727" name="Rechte verbindingslijn met pijl 7"/>
                <wp:cNvGraphicFramePr/>
                <a:graphic xmlns:a="http://schemas.openxmlformats.org/drawingml/2006/main">
                  <a:graphicData uri="http://schemas.microsoft.com/office/word/2010/wordprocessingShape">
                    <wps:wsp>
                      <wps:cNvCnPr/>
                      <wps:spPr>
                        <a:xfrm>
                          <a:off x="0" y="0"/>
                          <a:ext cx="0" cy="292100"/>
                        </a:xfrm>
                        <a:prstGeom prst="straightConnector1">
                          <a:avLst/>
                        </a:prstGeom>
                        <a:noFill/>
                        <a:ln w="6350" cap="flat" cmpd="sng" algn="ctr">
                          <a:solidFill>
                            <a:srgbClr val="3C8064"/>
                          </a:solidFill>
                          <a:prstDash val="solid"/>
                          <a:miter lim="800000"/>
                          <a:tailEnd type="triangle"/>
                        </a:ln>
                        <a:effectLst/>
                      </wps:spPr>
                      <wps:bodyPr/>
                    </wps:wsp>
                  </a:graphicData>
                </a:graphic>
              </wp:anchor>
            </w:drawing>
          </mc:Choice>
          <mc:Fallback>
            <w:pict>
              <v:shape w14:anchorId="1BBCE548" id="Rechte verbindingslijn met pijl 7" o:spid="_x0000_s1026" type="#_x0000_t32" style="position:absolute;margin-left:286.5pt;margin-top:70.1pt;width:0;height:23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" strokecolor="#3c8064" strokeweight=".5pt">
                <v:stroke endarrow="block" joinstyle="miter"/>
              </v:shape>
            </w:pict>
          </mc:Fallback>
        </mc:AlternateContent>
      </w:r>
      <w:r w:rsidR="001C3738">
        <w:rPr>
          <w:noProof/>
        </w:rPr>
        <mc:AlternateContent>
          <mc:Choice Requires="wps">
            <w:drawing>
              <wp:anchor distT="0" distB="0" distL="114300" distR="114300" simplePos="0" relativeHeight="251670016" behindDoc="0" locked="0" layoutInCell="1" allowOverlap="1" wp14:anchorId="57B0D78F" wp14:editId="688B4CF6">
                <wp:simplePos x="0" y="0"/>
                <wp:positionH relativeFrom="column">
                  <wp:posOffset>2914650</wp:posOffset>
                </wp:positionH>
                <wp:positionV relativeFrom="paragraph">
                  <wp:posOffset>165735</wp:posOffset>
                </wp:positionV>
                <wp:extent cx="1439545" cy="719455"/>
                <wp:effectExtent l="0" t="0" r="27305" b="23495"/>
                <wp:wrapNone/>
                <wp:docPr id="1840219285" name="Rechthoek: afgeronde hoeken 2"/>
                <wp:cNvGraphicFramePr/>
                <a:graphic xmlns:a="http://schemas.openxmlformats.org/drawingml/2006/main">
                  <a:graphicData uri="http://schemas.microsoft.com/office/word/2010/wordprocessingShape">
                    <wps:wsp>
                      <wps:cNvSpPr/>
                      <wps:spPr>
                        <a:xfrm>
                          <a:off x="0" y="0"/>
                          <a:ext cx="1439545" cy="719455"/>
                        </a:xfrm>
                        <a:prstGeom prst="roundRect">
                          <a:avLst/>
                        </a:prstGeom>
                        <a:solidFill>
                          <a:srgbClr val="002756"/>
                        </a:solidFill>
                        <a:ln w="12700" cap="flat" cmpd="sng" algn="ctr">
                          <a:solidFill>
                            <a:srgbClr val="002756">
                              <a:shade val="15000"/>
                            </a:srgbClr>
                          </a:solidFill>
                          <a:prstDash val="solid"/>
                          <a:miter lim="800000"/>
                        </a:ln>
                        <a:effectLst/>
                      </wps:spPr>
                      <wps:txbx>
                        <w:txbxContent>
                          <w:p w14:paraId="5442B5F6" w14:textId="4A7A93F6" w:rsidR="00162382" w:rsidRPr="00C02031" w:rsidRDefault="00162382" w:rsidP="00162382">
                            <w:pPr>
                              <w:jc w:val="center"/>
                              <w:rPr>
                                <w:color w:val="FFFDEE" w:themeColor="background1"/>
                              </w:rPr>
                            </w:pPr>
                            <w:r>
                              <w:rPr>
                                <w:color w:val="FFFDEE" w:themeColor="background1"/>
                              </w:rPr>
                              <w:t>Process CODA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0D78F" id="_x0000_s1035" style="position:absolute;left:0;text-align:left;margin-left:229.5pt;margin-top:13.05pt;width:113.35pt;height:56.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" fillcolor="#002756" strokecolor="#000a1f" strokeweight="1pt">
                <v:stroke joinstyle="miter"/>
                <v:textbox>
                  <w:txbxContent>
                    <w:p w14:paraId="5442B5F6" w14:textId="4A7A93F6" w:rsidR="00162382" w:rsidRPr="00C02031" w:rsidRDefault="00162382" w:rsidP="00162382">
                      <w:pPr>
                        <w:jc w:val="center"/>
                        <w:rPr>
                          <w:color w:val="FFFDEE" w:themeColor="background1"/>
                        </w:rPr>
                      </w:pPr>
                      <w:r>
                        <w:rPr>
                          <w:color w:val="FFFDEE" w:themeColor="background1"/>
                        </w:rPr>
                        <w:t>Process CODA statements</w:t>
                      </w:r>
                    </w:p>
                  </w:txbxContent>
                </v:textbox>
              </v:roundrect>
            </w:pict>
          </mc:Fallback>
        </mc:AlternateContent>
      </w:r>
    </w:p>
    <w:sectPr w:rsidR="00602527" w:rsidRPr="001F7112" w:rsidSect="00DB18AB">
      <w:headerReference w:type="even" r:id="rId23"/>
      <w:headerReference w:type="default" r:id="rId24"/>
      <w:footerReference w:type="even" r:id="rId25"/>
      <w:footerReference w:type="default" r:id="rId26"/>
      <w:headerReference w:type="first" r:id="rId27"/>
      <w:footerReference w:type="first" r:id="rId28"/>
      <w:pgSz w:w="11906" w:h="16838"/>
      <w:pgMar w:top="720" w:right="720" w:bottom="720" w:left="72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B3A00" w14:textId="77777777" w:rsidR="001D2BA6" w:rsidRDefault="001D2BA6" w:rsidP="00F95271">
      <w:pPr>
        <w:spacing w:after="0" w:line="240" w:lineRule="auto"/>
      </w:pPr>
      <w:r>
        <w:separator/>
      </w:r>
    </w:p>
  </w:endnote>
  <w:endnote w:type="continuationSeparator" w:id="0">
    <w:p w14:paraId="0AA12FE1" w14:textId="77777777" w:rsidR="001D2BA6" w:rsidRDefault="001D2BA6" w:rsidP="00F9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charset w:val="00"/>
    <w:family w:val="auto"/>
    <w:pitch w:val="variable"/>
    <w:sig w:usb0="00000007" w:usb1="00000020" w:usb2="00000000" w:usb3="00000000" w:csb0="00000093" w:csb1="00000000"/>
  </w:font>
  <w:font w:name="Roboto Flex Normal">
    <w:charset w:val="00"/>
    <w:family w:val="auto"/>
    <w:pitch w:val="variable"/>
    <w:sig w:usb0="A00002FF" w:usb1="5000006B" w:usb2="00000020" w:usb3="00000000" w:csb0="0000019F" w:csb1="00000000"/>
  </w:font>
  <w:font w:name="Roboto Flex Normal ExtraBold">
    <w:charset w:val="00"/>
    <w:family w:val="auto"/>
    <w:pitch w:val="variable"/>
    <w:sig w:usb0="A00002FF" w:usb1="5000006B" w:usb2="00000020" w:usb3="00000000" w:csb0="0000019F" w:csb1="00000000"/>
  </w:font>
  <w:font w:name="Roboto Flex Normal SemiBold">
    <w:charset w:val="00"/>
    <w:family w:val="auto"/>
    <w:pitch w:val="variable"/>
    <w:sig w:usb0="A00002FF" w:usb1="5000006B" w:usb2="00000020" w:usb3="00000000" w:csb0="0000019F" w:csb1="00000000"/>
  </w:font>
  <w:font w:name="Circular Std Book">
    <w:altName w:val="Calibri"/>
    <w:panose1 w:val="00000000000000000000"/>
    <w:charset w:val="00"/>
    <w:family w:val="swiss"/>
    <w:notTrueType/>
    <w:pitch w:val="variable"/>
    <w:sig w:usb0="8000002F" w:usb1="5000E47B" w:usb2="00000008" w:usb3="00000000" w:csb0="00000001" w:csb1="00000000"/>
  </w:font>
  <w:font w:name="Circular Std Bold">
    <w:altName w:val="Calibri"/>
    <w:panose1 w:val="00000000000000000000"/>
    <w:charset w:val="00"/>
    <w:family w:val="swiss"/>
    <w:notTrueType/>
    <w:pitch w:val="variable"/>
    <w:sig w:usb0="8000002F" w:usb1="5000E47B" w:usb2="00000008" w:usb3="00000000" w:csb0="00000001" w:csb1="00000000"/>
  </w:font>
  <w:font w:name="FH Oscar">
    <w:altName w:val="Calibri"/>
    <w:panose1 w:val="00000000000000000000"/>
    <w:charset w:val="00"/>
    <w:family w:val="modern"/>
    <w:notTrueType/>
    <w:pitch w:val="variable"/>
    <w:sig w:usb0="00000007" w:usb1="00000001" w:usb2="00000000" w:usb3="00000000" w:csb0="00000093" w:csb1="00000000"/>
  </w:font>
  <w:font w:name="Overpass Black">
    <w:altName w:val="Calibri"/>
    <w:charset w:val="00"/>
    <w:family w:val="auto"/>
    <w:pitch w:val="variable"/>
    <w:sig w:usb0="00000007" w:usb1="0000002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217AF" w14:textId="77777777" w:rsidR="004E1BA8" w:rsidRDefault="004E1BA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70C78" w14:textId="77777777" w:rsidR="00F95271" w:rsidRDefault="00DB18AB" w:rsidP="001B771C">
    <w:pPr>
      <w:pStyle w:val="Voettekst"/>
    </w:pPr>
    <w:r>
      <w:rPr>
        <w:noProof/>
      </w:rPr>
      <w:drawing>
        <wp:anchor distT="0" distB="0" distL="114300" distR="114300" simplePos="0" relativeHeight="251659264" behindDoc="1" locked="0" layoutInCell="1" allowOverlap="1" wp14:anchorId="72AEDE27" wp14:editId="398D8484">
          <wp:simplePos x="0" y="0"/>
          <wp:positionH relativeFrom="margin">
            <wp:posOffset>5955216</wp:posOffset>
          </wp:positionH>
          <wp:positionV relativeFrom="page">
            <wp:posOffset>9872980</wp:posOffset>
          </wp:positionV>
          <wp:extent cx="1551305" cy="986790"/>
          <wp:effectExtent l="0" t="0" r="0" b="3810"/>
          <wp:wrapNone/>
          <wp:docPr id="2979065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06519" name=""/>
                  <pic:cNvPicPr/>
                </pic:nvPicPr>
                <pic:blipFill rotWithShape="1">
                  <a:blip r:embed="rId1">
                    <a:extLst>
                      <a:ext uri="{96DAC541-7B7A-43D3-8B79-37D633B846F1}">
                        <asvg:svgBlip xmlns:asvg="http://schemas.microsoft.com/office/drawing/2016/SVG/main" r:embed="rId2"/>
                      </a:ext>
                    </a:extLst>
                  </a:blip>
                  <a:srcRect b="60425"/>
                  <a:stretch/>
                </pic:blipFill>
                <pic:spPr bwMode="auto">
                  <a:xfrm flipH="1">
                    <a:off x="0" y="0"/>
                    <a:ext cx="1551305" cy="98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1BA8">
      <w:rPr>
        <w:rFonts w:cs="Circular Std Book"/>
        <w:noProof/>
        <w:sz w:val="18"/>
        <w:szCs w:val="18"/>
      </w:rPr>
      <w:drawing>
        <wp:anchor distT="0" distB="0" distL="114300" distR="114300" simplePos="0" relativeHeight="251654144" behindDoc="0" locked="0" layoutInCell="1" allowOverlap="1" wp14:anchorId="052189A8" wp14:editId="72AAB35E">
          <wp:simplePos x="0" y="0"/>
          <wp:positionH relativeFrom="leftMargin">
            <wp:posOffset>77470</wp:posOffset>
          </wp:positionH>
          <wp:positionV relativeFrom="page">
            <wp:posOffset>9918659</wp:posOffset>
          </wp:positionV>
          <wp:extent cx="700392" cy="7003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
                    <a:extLst>
                      <a:ext uri="{28A0092B-C50C-407E-A947-70E740481C1C}">
                        <a14:useLocalDpi xmlns:a14="http://schemas.microsoft.com/office/drawing/2010/main" val="0"/>
                      </a:ext>
                    </a:extLst>
                  </a:blip>
                  <a:stretch>
                    <a:fillRect/>
                  </a:stretch>
                </pic:blipFill>
                <pic:spPr>
                  <a:xfrm>
                    <a:off x="0" y="0"/>
                    <a:ext cx="700392" cy="700392"/>
                  </a:xfrm>
                  <a:prstGeom prst="rect">
                    <a:avLst/>
                  </a:prstGeom>
                </pic:spPr>
              </pic:pic>
            </a:graphicData>
          </a:graphic>
          <wp14:sizeRelH relativeFrom="margin">
            <wp14:pctWidth>0</wp14:pctWidth>
          </wp14:sizeRelH>
          <wp14:sizeRelV relativeFrom="margin">
            <wp14:pctHeight>0</wp14:pctHeight>
          </wp14:sizeRelV>
        </wp:anchor>
      </w:drawing>
    </w:r>
    <w:r w:rsidR="00ED64B0">
      <w:rPr>
        <w:rFonts w:cs="Circular Std Book"/>
        <w:noProof/>
        <w:sz w:val="18"/>
        <w:szCs w:val="18"/>
      </w:rPr>
      <mc:AlternateContent>
        <mc:Choice Requires="wps">
          <w:drawing>
            <wp:anchor distT="0" distB="0" distL="114300" distR="114300" simplePos="0" relativeHeight="251638784" behindDoc="0" locked="0" layoutInCell="1" allowOverlap="1" wp14:anchorId="19B005FA" wp14:editId="10E1FFCC">
              <wp:simplePos x="0" y="0"/>
              <wp:positionH relativeFrom="page">
                <wp:posOffset>3962400</wp:posOffset>
              </wp:positionH>
              <wp:positionV relativeFrom="page">
                <wp:posOffset>10058400</wp:posOffset>
              </wp:positionV>
              <wp:extent cx="3177540" cy="306309"/>
              <wp:effectExtent l="0" t="0" r="3810" b="0"/>
              <wp:wrapNone/>
              <wp:docPr id="166" name="Text Box 166"/>
              <wp:cNvGraphicFramePr/>
              <a:graphic xmlns:a="http://schemas.openxmlformats.org/drawingml/2006/main">
                <a:graphicData uri="http://schemas.microsoft.com/office/word/2010/wordprocessingShape">
                  <wps:wsp>
                    <wps:cNvSpPr txBox="1"/>
                    <wps:spPr>
                      <a:xfrm>
                        <a:off x="0" y="0"/>
                        <a:ext cx="3177540" cy="30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085E3" w14:textId="79E8C1CF" w:rsidR="00F95271" w:rsidRPr="004E1BA8" w:rsidRDefault="00000000">
                          <w:pPr>
                            <w:pStyle w:val="Voettekst"/>
                            <w:jc w:val="right"/>
                            <w:rPr>
                              <w:rFonts w:ascii="Roboto Flex Normal SemiBold" w:hAnsi="Roboto Flex Normal SemiBold"/>
                              <w:color w:val="51BC60"/>
                            </w:rPr>
                          </w:pPr>
                          <w:sdt>
                            <w:sdtPr>
                              <w:rPr>
                                <w:sz w:val="16"/>
                                <w:szCs w:val="16"/>
                              </w:rPr>
                              <w:alias w:val="Title"/>
                              <w:tag w:val=""/>
                              <w:id w:val="1724247700"/>
                              <w:dataBinding w:prefixMappings="xmlns:ns0='http://purl.org/dc/elements/1.1/' xmlns:ns1='http://schemas.openxmlformats.org/package/2006/metadata/core-properties' " w:xpath="/ns1:coreProperties[1]/ns0:title[1]" w:storeItemID="{6C3C8BC8-F283-45AE-878A-BAB7291924A1}"/>
                              <w:text/>
                            </w:sdtPr>
                            <w:sdtContent>
                              <w:r w:rsidR="002A1C59">
                                <w:rPr>
                                  <w:sz w:val="16"/>
                                  <w:szCs w:val="16"/>
                                </w:rPr>
                                <w:t>Analysis Isabel connect6</w:t>
                              </w:r>
                            </w:sdtContent>
                          </w:sdt>
                          <w:r w:rsidR="00E42E4D" w:rsidRPr="000C0B39">
                            <w:rPr>
                              <w:rFonts w:asciiTheme="majorHAnsi" w:hAnsiTheme="majorHAnsi"/>
                              <w:color w:val="3C8064" w:themeColor="accent1"/>
                            </w:rPr>
                            <w:t xml:space="preserve">      </w:t>
                          </w:r>
                          <w:r w:rsidR="00E42E4D" w:rsidRPr="004E1BA8">
                            <w:rPr>
                              <w:rFonts w:ascii="Roboto Flex Normal SemiBold" w:hAnsi="Roboto Flex Normal SemiBold"/>
                              <w:color w:val="51BC60"/>
                            </w:rPr>
                            <w:fldChar w:fldCharType="begin"/>
                          </w:r>
                          <w:r w:rsidR="00E42E4D" w:rsidRPr="004E1BA8">
                            <w:rPr>
                              <w:rFonts w:ascii="Roboto Flex Normal SemiBold" w:hAnsi="Roboto Flex Normal SemiBold"/>
                              <w:color w:val="51BC60"/>
                            </w:rPr>
                            <w:instrText xml:space="preserve"> PAGE   \* MERGEFORMAT </w:instrText>
                          </w:r>
                          <w:r w:rsidR="00E42E4D" w:rsidRPr="004E1BA8">
                            <w:rPr>
                              <w:rFonts w:ascii="Roboto Flex Normal SemiBold" w:hAnsi="Roboto Flex Normal SemiBold"/>
                              <w:color w:val="51BC60"/>
                            </w:rPr>
                            <w:fldChar w:fldCharType="separate"/>
                          </w:r>
                          <w:r w:rsidR="00E42E4D" w:rsidRPr="004E1BA8">
                            <w:rPr>
                              <w:rFonts w:ascii="Roboto Flex Normal SemiBold" w:hAnsi="Roboto Flex Normal SemiBold"/>
                              <w:color w:val="51BC60"/>
                            </w:rPr>
                            <w:t>1</w:t>
                          </w:r>
                          <w:r w:rsidR="00E42E4D" w:rsidRPr="004E1BA8">
                            <w:rPr>
                              <w:rFonts w:ascii="Roboto Flex Normal SemiBold" w:hAnsi="Roboto Flex Normal SemiBold"/>
                              <w:color w:val="51BC60"/>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B005FA" id="_x0000_t202" coordsize="21600,21600" o:spt="202" path="m,l,21600r21600,l21600,xe">
              <v:stroke joinstyle="miter"/>
              <v:path gradientshapeok="t" o:connecttype="rect"/>
            </v:shapetype>
            <v:shape id="Text Box 166" o:spid="_x0000_s1036" type="#_x0000_t202" style="position:absolute;margin-left:312pt;margin-top:11in;width:250.2pt;height:24.1pt;z-index:2516387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" filled="f" stroked="f" strokeweight=".5pt">
              <v:textbox inset="0,,0">
                <w:txbxContent>
                  <w:p w14:paraId="122085E3" w14:textId="79E8C1CF" w:rsidR="00F95271" w:rsidRPr="004E1BA8" w:rsidRDefault="00000000">
                    <w:pPr>
                      <w:pStyle w:val="Voettekst"/>
                      <w:jc w:val="right"/>
                      <w:rPr>
                        <w:rFonts w:ascii="Roboto Flex Normal SemiBold" w:hAnsi="Roboto Flex Normal SemiBold"/>
                        <w:color w:val="51BC60"/>
                      </w:rPr>
                    </w:pPr>
                    <w:sdt>
                      <w:sdtPr>
                        <w:rPr>
                          <w:sz w:val="16"/>
                          <w:szCs w:val="16"/>
                        </w:rPr>
                        <w:alias w:val="Title"/>
                        <w:tag w:val=""/>
                        <w:id w:val="1724247700"/>
                        <w:dataBinding w:prefixMappings="xmlns:ns0='http://purl.org/dc/elements/1.1/' xmlns:ns1='http://schemas.openxmlformats.org/package/2006/metadata/core-properties' " w:xpath="/ns1:coreProperties[1]/ns0:title[1]" w:storeItemID="{6C3C8BC8-F283-45AE-878A-BAB7291924A1}"/>
                        <w:text/>
                      </w:sdtPr>
                      <w:sdtContent>
                        <w:r w:rsidR="002A1C59">
                          <w:rPr>
                            <w:sz w:val="16"/>
                            <w:szCs w:val="16"/>
                          </w:rPr>
                          <w:t>Analysis Isabel connect6</w:t>
                        </w:r>
                      </w:sdtContent>
                    </w:sdt>
                    <w:r w:rsidR="00E42E4D" w:rsidRPr="000C0B39">
                      <w:rPr>
                        <w:rFonts w:asciiTheme="majorHAnsi" w:hAnsiTheme="majorHAnsi"/>
                        <w:color w:val="3C8064" w:themeColor="accent1"/>
                      </w:rPr>
                      <w:t xml:space="preserve">      </w:t>
                    </w:r>
                    <w:r w:rsidR="00E42E4D" w:rsidRPr="004E1BA8">
                      <w:rPr>
                        <w:rFonts w:ascii="Roboto Flex Normal SemiBold" w:hAnsi="Roboto Flex Normal SemiBold"/>
                        <w:color w:val="51BC60"/>
                      </w:rPr>
                      <w:fldChar w:fldCharType="begin"/>
                    </w:r>
                    <w:r w:rsidR="00E42E4D" w:rsidRPr="004E1BA8">
                      <w:rPr>
                        <w:rFonts w:ascii="Roboto Flex Normal SemiBold" w:hAnsi="Roboto Flex Normal SemiBold"/>
                        <w:color w:val="51BC60"/>
                      </w:rPr>
                      <w:instrText xml:space="preserve"> PAGE   \* MERGEFORMAT </w:instrText>
                    </w:r>
                    <w:r w:rsidR="00E42E4D" w:rsidRPr="004E1BA8">
                      <w:rPr>
                        <w:rFonts w:ascii="Roboto Flex Normal SemiBold" w:hAnsi="Roboto Flex Normal SemiBold"/>
                        <w:color w:val="51BC60"/>
                      </w:rPr>
                      <w:fldChar w:fldCharType="separate"/>
                    </w:r>
                    <w:r w:rsidR="00E42E4D" w:rsidRPr="004E1BA8">
                      <w:rPr>
                        <w:rFonts w:ascii="Roboto Flex Normal SemiBold" w:hAnsi="Roboto Flex Normal SemiBold"/>
                        <w:color w:val="51BC60"/>
                      </w:rPr>
                      <w:t>1</w:t>
                    </w:r>
                    <w:r w:rsidR="00E42E4D" w:rsidRPr="004E1BA8">
                      <w:rPr>
                        <w:rFonts w:ascii="Roboto Flex Normal SemiBold" w:hAnsi="Roboto Flex Normal SemiBold"/>
                        <w:color w:val="51BC6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8927E" w14:textId="77777777" w:rsidR="004E1BA8" w:rsidRDefault="004E1B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971B1" w14:textId="77777777" w:rsidR="001D2BA6" w:rsidRDefault="001D2BA6" w:rsidP="00F95271">
      <w:pPr>
        <w:spacing w:after="0" w:line="240" w:lineRule="auto"/>
      </w:pPr>
      <w:r>
        <w:separator/>
      </w:r>
    </w:p>
  </w:footnote>
  <w:footnote w:type="continuationSeparator" w:id="0">
    <w:p w14:paraId="1DAF9079" w14:textId="77777777" w:rsidR="001D2BA6" w:rsidRDefault="001D2BA6" w:rsidP="00F95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86D18" w14:textId="77777777" w:rsidR="004E1BA8" w:rsidRDefault="004E1BA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E1F6A" w14:textId="77777777" w:rsidR="004E1BA8" w:rsidRDefault="004E1BA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391DD" w14:textId="77777777" w:rsidR="004E1BA8" w:rsidRDefault="004E1BA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6F76"/>
    <w:multiLevelType w:val="multilevel"/>
    <w:tmpl w:val="8A788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B3620"/>
    <w:multiLevelType w:val="hybridMultilevel"/>
    <w:tmpl w:val="02E216C2"/>
    <w:lvl w:ilvl="0" w:tplc="89ECBAFA">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50F1D08"/>
    <w:multiLevelType w:val="multilevel"/>
    <w:tmpl w:val="E5DA91F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1B6D5259"/>
    <w:multiLevelType w:val="multilevel"/>
    <w:tmpl w:val="37F89F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C17BCC"/>
    <w:multiLevelType w:val="multilevel"/>
    <w:tmpl w:val="FABE10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1E143C"/>
    <w:multiLevelType w:val="hybridMultilevel"/>
    <w:tmpl w:val="DA885182"/>
    <w:lvl w:ilvl="0" w:tplc="12023526">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2C80EF3"/>
    <w:multiLevelType w:val="hybridMultilevel"/>
    <w:tmpl w:val="230830E4"/>
    <w:lvl w:ilvl="0" w:tplc="22348D84">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30097579"/>
    <w:multiLevelType w:val="hybridMultilevel"/>
    <w:tmpl w:val="7D968A72"/>
    <w:lvl w:ilvl="0" w:tplc="12023526">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4281849"/>
    <w:multiLevelType w:val="hybridMultilevel"/>
    <w:tmpl w:val="584E1B2C"/>
    <w:lvl w:ilvl="0" w:tplc="09BE111A">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50076B3"/>
    <w:multiLevelType w:val="multilevel"/>
    <w:tmpl w:val="09B25CF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09302FB"/>
    <w:multiLevelType w:val="multilevel"/>
    <w:tmpl w:val="AA3434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48B3352E"/>
    <w:multiLevelType w:val="hybridMultilevel"/>
    <w:tmpl w:val="00C848EC"/>
    <w:lvl w:ilvl="0" w:tplc="1C20813A">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D173D7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AE7DB5"/>
    <w:multiLevelType w:val="multilevel"/>
    <w:tmpl w:val="D592DF6E"/>
    <w:lvl w:ilvl="0">
      <w:start w:val="2"/>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5AC27EA8"/>
    <w:multiLevelType w:val="multilevel"/>
    <w:tmpl w:val="A78E8F0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6AC44117"/>
    <w:multiLevelType w:val="hybridMultilevel"/>
    <w:tmpl w:val="B404A5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6B3657E8"/>
    <w:multiLevelType w:val="hybridMultilevel"/>
    <w:tmpl w:val="49A80AF8"/>
    <w:lvl w:ilvl="0" w:tplc="09BE111A">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814248621">
    <w:abstractNumId w:val="2"/>
  </w:num>
  <w:num w:numId="2" w16cid:durableId="1571191449">
    <w:abstractNumId w:val="15"/>
  </w:num>
  <w:num w:numId="3" w16cid:durableId="1762751480">
    <w:abstractNumId w:val="9"/>
  </w:num>
  <w:num w:numId="4" w16cid:durableId="180172168">
    <w:abstractNumId w:val="13"/>
  </w:num>
  <w:num w:numId="5" w16cid:durableId="452940154">
    <w:abstractNumId w:val="10"/>
  </w:num>
  <w:num w:numId="6" w16cid:durableId="505945227">
    <w:abstractNumId w:val="7"/>
  </w:num>
  <w:num w:numId="7" w16cid:durableId="1958413562">
    <w:abstractNumId w:val="5"/>
  </w:num>
  <w:num w:numId="8" w16cid:durableId="449472838">
    <w:abstractNumId w:val="6"/>
  </w:num>
  <w:num w:numId="9" w16cid:durableId="1730880860">
    <w:abstractNumId w:val="11"/>
  </w:num>
  <w:num w:numId="10" w16cid:durableId="706027944">
    <w:abstractNumId w:val="1"/>
  </w:num>
  <w:num w:numId="11" w16cid:durableId="1068266742">
    <w:abstractNumId w:val="0"/>
  </w:num>
  <w:num w:numId="12" w16cid:durableId="1709253296">
    <w:abstractNumId w:val="4"/>
  </w:num>
  <w:num w:numId="13" w16cid:durableId="1907523030">
    <w:abstractNumId w:val="3"/>
  </w:num>
  <w:num w:numId="14" w16cid:durableId="374816384">
    <w:abstractNumId w:val="12"/>
  </w:num>
  <w:num w:numId="15" w16cid:durableId="2080252170">
    <w:abstractNumId w:val="14"/>
  </w:num>
  <w:num w:numId="16" w16cid:durableId="1241451039">
    <w:abstractNumId w:val="8"/>
  </w:num>
  <w:num w:numId="17" w16cid:durableId="17682309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attachedTemplate r:id="rId1"/>
  <w:defaultTabStop w:val="708"/>
  <w:hyphenationZone w:val="425"/>
  <w:characterSpacingControl w:val="doNotCompress"/>
  <w:hdrShapeDefaults>
    <o:shapedefaults v:ext="edit" spidmax="2050">
      <o:colormru v:ext="edit" colors="#fcfcfc,#fffde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90"/>
    <w:rsid w:val="00041141"/>
    <w:rsid w:val="000A5FED"/>
    <w:rsid w:val="000A62B3"/>
    <w:rsid w:val="000B7025"/>
    <w:rsid w:val="000C0B39"/>
    <w:rsid w:val="000C1678"/>
    <w:rsid w:val="000D467A"/>
    <w:rsid w:val="000F2A94"/>
    <w:rsid w:val="00117297"/>
    <w:rsid w:val="00117938"/>
    <w:rsid w:val="00137AFC"/>
    <w:rsid w:val="0014025F"/>
    <w:rsid w:val="0015033C"/>
    <w:rsid w:val="00162382"/>
    <w:rsid w:val="0018116F"/>
    <w:rsid w:val="001967CE"/>
    <w:rsid w:val="001A0C14"/>
    <w:rsid w:val="001A5052"/>
    <w:rsid w:val="001B771C"/>
    <w:rsid w:val="001C3738"/>
    <w:rsid w:val="001D2BA6"/>
    <w:rsid w:val="001D5D4D"/>
    <w:rsid w:val="001F7112"/>
    <w:rsid w:val="002415B1"/>
    <w:rsid w:val="002577F0"/>
    <w:rsid w:val="00270566"/>
    <w:rsid w:val="00275635"/>
    <w:rsid w:val="002A1C59"/>
    <w:rsid w:val="002A2236"/>
    <w:rsid w:val="002D1727"/>
    <w:rsid w:val="002D213F"/>
    <w:rsid w:val="002E4D1F"/>
    <w:rsid w:val="002E7361"/>
    <w:rsid w:val="002E7572"/>
    <w:rsid w:val="003107EA"/>
    <w:rsid w:val="00346D7A"/>
    <w:rsid w:val="0034743A"/>
    <w:rsid w:val="00355756"/>
    <w:rsid w:val="00357EF0"/>
    <w:rsid w:val="003637D8"/>
    <w:rsid w:val="0036461B"/>
    <w:rsid w:val="00366C91"/>
    <w:rsid w:val="003822B0"/>
    <w:rsid w:val="003B4B1F"/>
    <w:rsid w:val="003B7572"/>
    <w:rsid w:val="003C50ED"/>
    <w:rsid w:val="003D098A"/>
    <w:rsid w:val="003F0244"/>
    <w:rsid w:val="00403AC1"/>
    <w:rsid w:val="004255F4"/>
    <w:rsid w:val="00437D0B"/>
    <w:rsid w:val="00445932"/>
    <w:rsid w:val="00446899"/>
    <w:rsid w:val="00450291"/>
    <w:rsid w:val="00450C78"/>
    <w:rsid w:val="00456087"/>
    <w:rsid w:val="00473C0E"/>
    <w:rsid w:val="00493973"/>
    <w:rsid w:val="004A3DD9"/>
    <w:rsid w:val="004A6213"/>
    <w:rsid w:val="004C169D"/>
    <w:rsid w:val="004E1BA8"/>
    <w:rsid w:val="004E3DB3"/>
    <w:rsid w:val="004F6374"/>
    <w:rsid w:val="005225EF"/>
    <w:rsid w:val="0052446C"/>
    <w:rsid w:val="00542EEB"/>
    <w:rsid w:val="00542FB3"/>
    <w:rsid w:val="00562BDD"/>
    <w:rsid w:val="0057352F"/>
    <w:rsid w:val="005754C9"/>
    <w:rsid w:val="00580A44"/>
    <w:rsid w:val="005A12A0"/>
    <w:rsid w:val="005A5492"/>
    <w:rsid w:val="005B5C54"/>
    <w:rsid w:val="005B60F2"/>
    <w:rsid w:val="005E10D1"/>
    <w:rsid w:val="005E5F89"/>
    <w:rsid w:val="005E7AF9"/>
    <w:rsid w:val="005F688C"/>
    <w:rsid w:val="00602527"/>
    <w:rsid w:val="0063795C"/>
    <w:rsid w:val="00646A26"/>
    <w:rsid w:val="00650CE6"/>
    <w:rsid w:val="00652362"/>
    <w:rsid w:val="00653175"/>
    <w:rsid w:val="00653A4F"/>
    <w:rsid w:val="006729E6"/>
    <w:rsid w:val="00677BF5"/>
    <w:rsid w:val="006A0D5F"/>
    <w:rsid w:val="006A7C24"/>
    <w:rsid w:val="006C55FE"/>
    <w:rsid w:val="00703E45"/>
    <w:rsid w:val="00722AD6"/>
    <w:rsid w:val="00752E78"/>
    <w:rsid w:val="007608BC"/>
    <w:rsid w:val="007633BF"/>
    <w:rsid w:val="00797070"/>
    <w:rsid w:val="007C3E7C"/>
    <w:rsid w:val="007C4882"/>
    <w:rsid w:val="007C5ECD"/>
    <w:rsid w:val="007D0882"/>
    <w:rsid w:val="007E02A8"/>
    <w:rsid w:val="00813696"/>
    <w:rsid w:val="00844975"/>
    <w:rsid w:val="00855BB3"/>
    <w:rsid w:val="00877E4F"/>
    <w:rsid w:val="00890AF8"/>
    <w:rsid w:val="008925E6"/>
    <w:rsid w:val="008A6172"/>
    <w:rsid w:val="008C53D2"/>
    <w:rsid w:val="008C64A2"/>
    <w:rsid w:val="008C785E"/>
    <w:rsid w:val="009001B5"/>
    <w:rsid w:val="009013A4"/>
    <w:rsid w:val="00910AA1"/>
    <w:rsid w:val="00923452"/>
    <w:rsid w:val="00942542"/>
    <w:rsid w:val="009517A1"/>
    <w:rsid w:val="00992789"/>
    <w:rsid w:val="009A53B8"/>
    <w:rsid w:val="009B1DA2"/>
    <w:rsid w:val="009E080C"/>
    <w:rsid w:val="00A33BB5"/>
    <w:rsid w:val="00A41070"/>
    <w:rsid w:val="00A42416"/>
    <w:rsid w:val="00A60F6E"/>
    <w:rsid w:val="00A65DBA"/>
    <w:rsid w:val="00A66BC8"/>
    <w:rsid w:val="00AA2A91"/>
    <w:rsid w:val="00AA341A"/>
    <w:rsid w:val="00AB3C4C"/>
    <w:rsid w:val="00AC326C"/>
    <w:rsid w:val="00AC5283"/>
    <w:rsid w:val="00AD6E42"/>
    <w:rsid w:val="00B034DD"/>
    <w:rsid w:val="00B1180D"/>
    <w:rsid w:val="00B326B0"/>
    <w:rsid w:val="00B33A90"/>
    <w:rsid w:val="00B50AB4"/>
    <w:rsid w:val="00B57C83"/>
    <w:rsid w:val="00B71EFA"/>
    <w:rsid w:val="00B7768B"/>
    <w:rsid w:val="00B81A1A"/>
    <w:rsid w:val="00B84564"/>
    <w:rsid w:val="00BA74EE"/>
    <w:rsid w:val="00BB0B47"/>
    <w:rsid w:val="00BE4DDD"/>
    <w:rsid w:val="00C02031"/>
    <w:rsid w:val="00C12145"/>
    <w:rsid w:val="00C22669"/>
    <w:rsid w:val="00C87F02"/>
    <w:rsid w:val="00CD3890"/>
    <w:rsid w:val="00CE0A5A"/>
    <w:rsid w:val="00CE1CED"/>
    <w:rsid w:val="00D0395A"/>
    <w:rsid w:val="00D0621F"/>
    <w:rsid w:val="00D07F21"/>
    <w:rsid w:val="00D1194B"/>
    <w:rsid w:val="00D43005"/>
    <w:rsid w:val="00D552A9"/>
    <w:rsid w:val="00D6438A"/>
    <w:rsid w:val="00D7353D"/>
    <w:rsid w:val="00D87CC5"/>
    <w:rsid w:val="00DA5D08"/>
    <w:rsid w:val="00DA7477"/>
    <w:rsid w:val="00DB18AB"/>
    <w:rsid w:val="00DB3CFB"/>
    <w:rsid w:val="00DE006B"/>
    <w:rsid w:val="00E14661"/>
    <w:rsid w:val="00E35A93"/>
    <w:rsid w:val="00E42E4D"/>
    <w:rsid w:val="00E61D1C"/>
    <w:rsid w:val="00E70323"/>
    <w:rsid w:val="00E7288B"/>
    <w:rsid w:val="00E73E5D"/>
    <w:rsid w:val="00E830ED"/>
    <w:rsid w:val="00E85437"/>
    <w:rsid w:val="00E86969"/>
    <w:rsid w:val="00ED64B0"/>
    <w:rsid w:val="00F12096"/>
    <w:rsid w:val="00F16A6F"/>
    <w:rsid w:val="00F5079A"/>
    <w:rsid w:val="00F61CAD"/>
    <w:rsid w:val="00F95271"/>
    <w:rsid w:val="00FA75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fcfc,#fffdee"/>
    </o:shapedefaults>
    <o:shapelayout v:ext="edit">
      <o:idmap v:ext="edit" data="2"/>
    </o:shapelayout>
  </w:shapeDefaults>
  <w:decimalSymbol w:val=","/>
  <w:listSeparator w:val=";"/>
  <w14:docId w14:val="32731550"/>
  <w15:chartTrackingRefBased/>
  <w15:docId w15:val="{2BF7569D-5642-4D5A-880E-3929D344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1BA8"/>
    <w:rPr>
      <w:rFonts w:ascii="Roboto Flex Normal" w:hAnsi="Roboto Flex Normal"/>
      <w:color w:val="002756" w:themeColor="text1"/>
      <w:lang w:val="en-US"/>
    </w:rPr>
  </w:style>
  <w:style w:type="paragraph" w:styleId="Kop1">
    <w:name w:val="heading 1"/>
    <w:basedOn w:val="Standaard"/>
    <w:next w:val="Standaard"/>
    <w:link w:val="Kop1Char"/>
    <w:autoRedefine/>
    <w:uiPriority w:val="9"/>
    <w:qFormat/>
    <w:rsid w:val="00C22669"/>
    <w:pPr>
      <w:keepNext/>
      <w:keepLines/>
      <w:numPr>
        <w:numId w:val="15"/>
      </w:numPr>
      <w:spacing w:before="400" w:after="40" w:line="240" w:lineRule="auto"/>
      <w:outlineLvl w:val="0"/>
    </w:pPr>
    <w:rPr>
      <w:rFonts w:ascii="Roboto Flex Normal ExtraBold" w:eastAsiaTheme="majorEastAsia" w:hAnsi="Roboto Flex Normal ExtraBold" w:cstheme="majorBidi"/>
      <w:b/>
      <w:color w:val="3C8064"/>
      <w:sz w:val="36"/>
      <w:szCs w:val="36"/>
    </w:rPr>
  </w:style>
  <w:style w:type="paragraph" w:styleId="Kop2">
    <w:name w:val="heading 2"/>
    <w:basedOn w:val="Standaard"/>
    <w:next w:val="Standaard"/>
    <w:link w:val="Kop2Char"/>
    <w:autoRedefine/>
    <w:uiPriority w:val="9"/>
    <w:unhideWhenUsed/>
    <w:qFormat/>
    <w:rsid w:val="00E61D1C"/>
    <w:pPr>
      <w:keepNext/>
      <w:keepLines/>
      <w:numPr>
        <w:ilvl w:val="1"/>
        <w:numId w:val="15"/>
      </w:numPr>
      <w:spacing w:before="40" w:after="0" w:line="240" w:lineRule="auto"/>
      <w:outlineLvl w:val="1"/>
    </w:pPr>
    <w:rPr>
      <w:rFonts w:ascii="Roboto Flex Normal ExtraBold" w:eastAsiaTheme="majorEastAsia" w:hAnsi="Roboto Flex Normal ExtraBold" w:cstheme="majorBidi"/>
      <w:color w:val="002756"/>
      <w:sz w:val="36"/>
      <w:szCs w:val="32"/>
    </w:rPr>
  </w:style>
  <w:style w:type="paragraph" w:styleId="Kop3">
    <w:name w:val="heading 3"/>
    <w:basedOn w:val="Standaard"/>
    <w:next w:val="Standaard"/>
    <w:link w:val="Kop3Char"/>
    <w:autoRedefine/>
    <w:uiPriority w:val="9"/>
    <w:unhideWhenUsed/>
    <w:qFormat/>
    <w:rsid w:val="00E61D1C"/>
    <w:pPr>
      <w:keepNext/>
      <w:keepLines/>
      <w:numPr>
        <w:ilvl w:val="2"/>
        <w:numId w:val="15"/>
      </w:numPr>
      <w:spacing w:before="40" w:after="0" w:line="240" w:lineRule="auto"/>
      <w:outlineLvl w:val="2"/>
    </w:pPr>
    <w:rPr>
      <w:rFonts w:ascii="Roboto Flex Normal ExtraBold" w:eastAsiaTheme="majorEastAsia" w:hAnsi="Roboto Flex Normal ExtraBold" w:cstheme="majorBidi"/>
      <w:color w:val="002756"/>
      <w:sz w:val="28"/>
      <w:szCs w:val="28"/>
    </w:rPr>
  </w:style>
  <w:style w:type="paragraph" w:styleId="Kop4">
    <w:name w:val="heading 4"/>
    <w:basedOn w:val="Standaard"/>
    <w:next w:val="Standaard"/>
    <w:link w:val="Kop4Char"/>
    <w:autoRedefine/>
    <w:uiPriority w:val="9"/>
    <w:unhideWhenUsed/>
    <w:qFormat/>
    <w:rsid w:val="004E1BA8"/>
    <w:pPr>
      <w:keepNext/>
      <w:keepLines/>
      <w:numPr>
        <w:ilvl w:val="3"/>
        <w:numId w:val="15"/>
      </w:numPr>
      <w:spacing w:before="40" w:after="0"/>
      <w:outlineLvl w:val="3"/>
    </w:pPr>
    <w:rPr>
      <w:rFonts w:ascii="Roboto Flex Normal ExtraBold" w:eastAsiaTheme="majorEastAsia" w:hAnsi="Roboto Flex Normal ExtraBold" w:cstheme="majorBidi"/>
      <w:color w:val="D56A00"/>
      <w:sz w:val="24"/>
      <w:szCs w:val="24"/>
    </w:rPr>
  </w:style>
  <w:style w:type="paragraph" w:styleId="Kop5">
    <w:name w:val="heading 5"/>
    <w:basedOn w:val="Standaard"/>
    <w:next w:val="Kop2"/>
    <w:link w:val="Kop5Char"/>
    <w:autoRedefine/>
    <w:uiPriority w:val="9"/>
    <w:unhideWhenUsed/>
    <w:qFormat/>
    <w:rsid w:val="00E61D1C"/>
    <w:pPr>
      <w:keepNext/>
      <w:keepLines/>
      <w:numPr>
        <w:ilvl w:val="4"/>
        <w:numId w:val="15"/>
      </w:numPr>
      <w:spacing w:before="40" w:after="0"/>
      <w:outlineLvl w:val="4"/>
    </w:pPr>
    <w:rPr>
      <w:rFonts w:ascii="Roboto Flex Normal SemiBold" w:eastAsiaTheme="majorEastAsia" w:hAnsi="Roboto Flex Normal SemiBold" w:cstheme="majorBidi"/>
      <w:b/>
      <w:caps/>
      <w:color w:val="002756"/>
    </w:rPr>
  </w:style>
  <w:style w:type="paragraph" w:styleId="Kop6">
    <w:name w:val="heading 6"/>
    <w:basedOn w:val="Standaard"/>
    <w:next w:val="Standaard"/>
    <w:link w:val="Kop6Char"/>
    <w:autoRedefine/>
    <w:uiPriority w:val="9"/>
    <w:unhideWhenUsed/>
    <w:qFormat/>
    <w:rsid w:val="00C22669"/>
    <w:pPr>
      <w:keepNext/>
      <w:keepLines/>
      <w:numPr>
        <w:ilvl w:val="5"/>
        <w:numId w:val="15"/>
      </w:numPr>
      <w:spacing w:before="40" w:after="0"/>
      <w:outlineLvl w:val="5"/>
    </w:pPr>
    <w:rPr>
      <w:rFonts w:ascii="Roboto Flex Normal SemiBold" w:eastAsiaTheme="majorEastAsia" w:hAnsi="Roboto Flex Normal SemiBold" w:cstheme="majorBidi"/>
      <w:b/>
      <w:iCs/>
      <w:caps/>
      <w:color w:val="3C8064"/>
    </w:rPr>
  </w:style>
  <w:style w:type="paragraph" w:styleId="Kop7">
    <w:name w:val="heading 7"/>
    <w:basedOn w:val="Standaard"/>
    <w:next w:val="Standaard"/>
    <w:link w:val="Kop7Char"/>
    <w:autoRedefine/>
    <w:uiPriority w:val="9"/>
    <w:unhideWhenUsed/>
    <w:qFormat/>
    <w:rsid w:val="00E61D1C"/>
    <w:pPr>
      <w:keepNext/>
      <w:keepLines/>
      <w:numPr>
        <w:ilvl w:val="6"/>
        <w:numId w:val="15"/>
      </w:numPr>
      <w:spacing w:before="40" w:after="0"/>
      <w:outlineLvl w:val="6"/>
    </w:pPr>
    <w:rPr>
      <w:rFonts w:ascii="Roboto Flex Normal SemiBold" w:eastAsiaTheme="majorEastAsia" w:hAnsi="Roboto Flex Normal SemiBold" w:cstheme="majorBidi"/>
      <w:b/>
      <w:bCs/>
      <w:color w:val="002756"/>
    </w:rPr>
  </w:style>
  <w:style w:type="paragraph" w:styleId="Kop8">
    <w:name w:val="heading 8"/>
    <w:basedOn w:val="Standaard"/>
    <w:next w:val="Standaard"/>
    <w:link w:val="Kop8Char"/>
    <w:autoRedefine/>
    <w:uiPriority w:val="9"/>
    <w:unhideWhenUsed/>
    <w:qFormat/>
    <w:rsid w:val="00E61D1C"/>
    <w:pPr>
      <w:keepNext/>
      <w:keepLines/>
      <w:numPr>
        <w:ilvl w:val="7"/>
        <w:numId w:val="15"/>
      </w:numPr>
      <w:spacing w:before="40" w:after="0"/>
      <w:outlineLvl w:val="7"/>
    </w:pPr>
    <w:rPr>
      <w:rFonts w:eastAsiaTheme="majorEastAsia" w:cstheme="majorBidi"/>
      <w:b/>
      <w:bCs/>
      <w:iCs/>
      <w:color w:val="002756"/>
    </w:rPr>
  </w:style>
  <w:style w:type="paragraph" w:styleId="Kop9">
    <w:name w:val="heading 9"/>
    <w:basedOn w:val="Standaard"/>
    <w:next w:val="Standaard"/>
    <w:link w:val="Kop9Char"/>
    <w:autoRedefine/>
    <w:uiPriority w:val="9"/>
    <w:unhideWhenUsed/>
    <w:qFormat/>
    <w:rsid w:val="004E1BA8"/>
    <w:pPr>
      <w:keepNext/>
      <w:keepLines/>
      <w:numPr>
        <w:ilvl w:val="8"/>
        <w:numId w:val="15"/>
      </w:numPr>
      <w:spacing w:before="40" w:after="0"/>
      <w:outlineLvl w:val="8"/>
    </w:pPr>
    <w:rPr>
      <w:rFonts w:eastAsiaTheme="majorEastAsia" w:cstheme="majorBidi"/>
      <w:b/>
      <w:iCs/>
      <w:color w:val="D56A0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2669"/>
    <w:rPr>
      <w:rFonts w:ascii="Roboto Flex Normal ExtraBold" w:eastAsiaTheme="majorEastAsia" w:hAnsi="Roboto Flex Normal ExtraBold" w:cstheme="majorBidi"/>
      <w:b/>
      <w:color w:val="3C8064"/>
      <w:sz w:val="36"/>
      <w:szCs w:val="36"/>
      <w:lang w:val="en-US"/>
    </w:rPr>
  </w:style>
  <w:style w:type="character" w:customStyle="1" w:styleId="Kop2Char">
    <w:name w:val="Kop 2 Char"/>
    <w:basedOn w:val="Standaardalinea-lettertype"/>
    <w:link w:val="Kop2"/>
    <w:uiPriority w:val="9"/>
    <w:rsid w:val="00E61D1C"/>
    <w:rPr>
      <w:rFonts w:ascii="Roboto Flex Normal ExtraBold" w:eastAsiaTheme="majorEastAsia" w:hAnsi="Roboto Flex Normal ExtraBold" w:cstheme="majorBidi"/>
      <w:color w:val="002756"/>
      <w:sz w:val="36"/>
      <w:szCs w:val="32"/>
      <w:lang w:val="en-US"/>
    </w:rPr>
  </w:style>
  <w:style w:type="character" w:customStyle="1" w:styleId="Kop3Char">
    <w:name w:val="Kop 3 Char"/>
    <w:basedOn w:val="Standaardalinea-lettertype"/>
    <w:link w:val="Kop3"/>
    <w:uiPriority w:val="9"/>
    <w:rsid w:val="00E61D1C"/>
    <w:rPr>
      <w:rFonts w:ascii="Roboto Flex Normal ExtraBold" w:eastAsiaTheme="majorEastAsia" w:hAnsi="Roboto Flex Normal ExtraBold" w:cstheme="majorBidi"/>
      <w:color w:val="002756"/>
      <w:sz w:val="28"/>
      <w:szCs w:val="28"/>
      <w:lang w:val="en-US"/>
    </w:rPr>
  </w:style>
  <w:style w:type="character" w:customStyle="1" w:styleId="Kop4Char">
    <w:name w:val="Kop 4 Char"/>
    <w:basedOn w:val="Standaardalinea-lettertype"/>
    <w:link w:val="Kop4"/>
    <w:uiPriority w:val="9"/>
    <w:rsid w:val="004E1BA8"/>
    <w:rPr>
      <w:rFonts w:ascii="Roboto Flex Normal ExtraBold" w:eastAsiaTheme="majorEastAsia" w:hAnsi="Roboto Flex Normal ExtraBold" w:cstheme="majorBidi"/>
      <w:color w:val="D56A00"/>
      <w:sz w:val="24"/>
      <w:szCs w:val="24"/>
    </w:rPr>
  </w:style>
  <w:style w:type="character" w:customStyle="1" w:styleId="Kop5Char">
    <w:name w:val="Kop 5 Char"/>
    <w:basedOn w:val="Standaardalinea-lettertype"/>
    <w:link w:val="Kop5"/>
    <w:uiPriority w:val="9"/>
    <w:rsid w:val="00E61D1C"/>
    <w:rPr>
      <w:rFonts w:ascii="Roboto Flex Normal SemiBold" w:eastAsiaTheme="majorEastAsia" w:hAnsi="Roboto Flex Normal SemiBold" w:cstheme="majorBidi"/>
      <w:b/>
      <w:caps/>
      <w:color w:val="002756"/>
    </w:rPr>
  </w:style>
  <w:style w:type="character" w:customStyle="1" w:styleId="Kop6Char">
    <w:name w:val="Kop 6 Char"/>
    <w:basedOn w:val="Standaardalinea-lettertype"/>
    <w:link w:val="Kop6"/>
    <w:uiPriority w:val="9"/>
    <w:rsid w:val="00C22669"/>
    <w:rPr>
      <w:rFonts w:ascii="Roboto Flex Normal SemiBold" w:eastAsiaTheme="majorEastAsia" w:hAnsi="Roboto Flex Normal SemiBold" w:cstheme="majorBidi"/>
      <w:b/>
      <w:iCs/>
      <w:caps/>
      <w:color w:val="3C8064"/>
    </w:rPr>
  </w:style>
  <w:style w:type="character" w:customStyle="1" w:styleId="Kop7Char">
    <w:name w:val="Kop 7 Char"/>
    <w:basedOn w:val="Standaardalinea-lettertype"/>
    <w:link w:val="Kop7"/>
    <w:uiPriority w:val="9"/>
    <w:rsid w:val="00E61D1C"/>
    <w:rPr>
      <w:rFonts w:ascii="Roboto Flex Normal SemiBold" w:eastAsiaTheme="majorEastAsia" w:hAnsi="Roboto Flex Normal SemiBold" w:cstheme="majorBidi"/>
      <w:b/>
      <w:bCs/>
      <w:color w:val="002756"/>
    </w:rPr>
  </w:style>
  <w:style w:type="character" w:customStyle="1" w:styleId="Kop8Char">
    <w:name w:val="Kop 8 Char"/>
    <w:basedOn w:val="Standaardalinea-lettertype"/>
    <w:link w:val="Kop8"/>
    <w:uiPriority w:val="9"/>
    <w:rsid w:val="00E61D1C"/>
    <w:rPr>
      <w:rFonts w:ascii="Roboto Flex Normal" w:eastAsiaTheme="majorEastAsia" w:hAnsi="Roboto Flex Normal" w:cstheme="majorBidi"/>
      <w:b/>
      <w:bCs/>
      <w:iCs/>
      <w:color w:val="002756"/>
    </w:rPr>
  </w:style>
  <w:style w:type="character" w:customStyle="1" w:styleId="Kop9Char">
    <w:name w:val="Kop 9 Char"/>
    <w:basedOn w:val="Standaardalinea-lettertype"/>
    <w:link w:val="Kop9"/>
    <w:uiPriority w:val="9"/>
    <w:rsid w:val="004E1BA8"/>
    <w:rPr>
      <w:rFonts w:ascii="Roboto Flex Normal" w:eastAsiaTheme="majorEastAsia" w:hAnsi="Roboto Flex Normal" w:cstheme="majorBidi"/>
      <w:b/>
      <w:iCs/>
      <w:color w:val="D56A00"/>
    </w:rPr>
  </w:style>
  <w:style w:type="paragraph" w:styleId="Bijschrift">
    <w:name w:val="caption"/>
    <w:basedOn w:val="Standaard"/>
    <w:next w:val="Standaard"/>
    <w:uiPriority w:val="35"/>
    <w:semiHidden/>
    <w:unhideWhenUsed/>
    <w:qFormat/>
    <w:rsid w:val="003B7572"/>
    <w:pPr>
      <w:spacing w:line="240" w:lineRule="auto"/>
    </w:pPr>
    <w:rPr>
      <w:b/>
      <w:bCs/>
      <w:smallCaps/>
      <w:color w:val="000E1E" w:themeColor="text2"/>
    </w:rPr>
  </w:style>
  <w:style w:type="paragraph" w:styleId="Titel">
    <w:name w:val="Title"/>
    <w:basedOn w:val="Standaard"/>
    <w:next w:val="Standaard"/>
    <w:link w:val="TitelChar"/>
    <w:autoRedefine/>
    <w:uiPriority w:val="10"/>
    <w:qFormat/>
    <w:rsid w:val="00E61D1C"/>
    <w:pPr>
      <w:spacing w:after="0" w:line="204" w:lineRule="auto"/>
      <w:contextualSpacing/>
    </w:pPr>
    <w:rPr>
      <w:rFonts w:ascii="Roboto Flex Normal ExtraBold" w:eastAsiaTheme="majorEastAsia" w:hAnsi="Roboto Flex Normal ExtraBold" w:cstheme="majorBidi"/>
      <w:b/>
      <w:caps/>
      <w:color w:val="002756"/>
      <w:spacing w:val="-15"/>
      <w:sz w:val="32"/>
      <w:szCs w:val="32"/>
    </w:rPr>
  </w:style>
  <w:style w:type="character" w:customStyle="1" w:styleId="TitelChar">
    <w:name w:val="Titel Char"/>
    <w:basedOn w:val="Standaardalinea-lettertype"/>
    <w:link w:val="Titel"/>
    <w:uiPriority w:val="10"/>
    <w:rsid w:val="00E61D1C"/>
    <w:rPr>
      <w:rFonts w:ascii="Roboto Flex Normal ExtraBold" w:eastAsiaTheme="majorEastAsia" w:hAnsi="Roboto Flex Normal ExtraBold" w:cstheme="majorBidi"/>
      <w:b/>
      <w:caps/>
      <w:color w:val="002756"/>
      <w:spacing w:val="-15"/>
      <w:sz w:val="32"/>
      <w:szCs w:val="32"/>
    </w:rPr>
  </w:style>
  <w:style w:type="paragraph" w:styleId="Ondertitel">
    <w:name w:val="Subtitle"/>
    <w:basedOn w:val="Standaard"/>
    <w:next w:val="Standaard"/>
    <w:link w:val="OndertitelChar"/>
    <w:autoRedefine/>
    <w:uiPriority w:val="11"/>
    <w:qFormat/>
    <w:rsid w:val="00C22669"/>
    <w:pPr>
      <w:numPr>
        <w:ilvl w:val="1"/>
      </w:numPr>
      <w:spacing w:after="240" w:line="240" w:lineRule="auto"/>
    </w:pPr>
    <w:rPr>
      <w:rFonts w:ascii="Roboto Flex Normal SemiBold" w:eastAsiaTheme="majorEastAsia" w:hAnsi="Roboto Flex Normal SemiBold" w:cstheme="majorBidi"/>
      <w:color w:val="3C8064"/>
      <w:sz w:val="28"/>
      <w:szCs w:val="28"/>
    </w:rPr>
  </w:style>
  <w:style w:type="character" w:customStyle="1" w:styleId="OndertitelChar">
    <w:name w:val="Ondertitel Char"/>
    <w:basedOn w:val="Standaardalinea-lettertype"/>
    <w:link w:val="Ondertitel"/>
    <w:uiPriority w:val="11"/>
    <w:rsid w:val="00C22669"/>
    <w:rPr>
      <w:rFonts w:ascii="Roboto Flex Normal SemiBold" w:eastAsiaTheme="majorEastAsia" w:hAnsi="Roboto Flex Normal SemiBold" w:cstheme="majorBidi"/>
      <w:color w:val="3C8064"/>
      <w:sz w:val="28"/>
      <w:szCs w:val="28"/>
    </w:rPr>
  </w:style>
  <w:style w:type="character" w:styleId="Zwaar">
    <w:name w:val="Strong"/>
    <w:basedOn w:val="Standaardalinea-lettertype"/>
    <w:uiPriority w:val="22"/>
    <w:qFormat/>
    <w:rsid w:val="00E61D1C"/>
    <w:rPr>
      <w:rFonts w:ascii="Roboto Flex Normal SemiBold" w:hAnsi="Roboto Flex Normal SemiBold"/>
      <w:b/>
      <w:bCs/>
      <w:color w:val="002756"/>
    </w:rPr>
  </w:style>
  <w:style w:type="character" w:styleId="Nadruk">
    <w:name w:val="Emphasis"/>
    <w:basedOn w:val="Standaardalinea-lettertype"/>
    <w:uiPriority w:val="20"/>
    <w:qFormat/>
    <w:rsid w:val="00C22669"/>
    <w:rPr>
      <w:rFonts w:ascii="Roboto Flex Normal SemiBold" w:hAnsi="Roboto Flex Normal SemiBold"/>
      <w:b/>
      <w:i w:val="0"/>
      <w:iCs/>
      <w:color w:val="51BC60"/>
      <w:u w:val="none"/>
    </w:rPr>
  </w:style>
  <w:style w:type="paragraph" w:styleId="Geenafstand">
    <w:name w:val="No Spacing"/>
    <w:link w:val="GeenafstandChar"/>
    <w:autoRedefine/>
    <w:uiPriority w:val="1"/>
    <w:qFormat/>
    <w:rsid w:val="00C22669"/>
    <w:pPr>
      <w:spacing w:before="40" w:after="40" w:line="240" w:lineRule="auto"/>
    </w:pPr>
    <w:rPr>
      <w:rFonts w:ascii="Roboto Flex Normal" w:hAnsi="Roboto Flex Normal"/>
      <w:caps/>
      <w:color w:val="000E1E" w:themeColor="text2"/>
      <w:sz w:val="24"/>
      <w:szCs w:val="24"/>
    </w:rPr>
  </w:style>
  <w:style w:type="paragraph" w:styleId="Citaat">
    <w:name w:val="Quote"/>
    <w:basedOn w:val="Standaard"/>
    <w:next w:val="Standaard"/>
    <w:link w:val="CitaatChar"/>
    <w:autoRedefine/>
    <w:uiPriority w:val="29"/>
    <w:qFormat/>
    <w:rsid w:val="000B7025"/>
    <w:pPr>
      <w:spacing w:before="120" w:after="120"/>
      <w:ind w:left="708"/>
      <w:jc w:val="center"/>
    </w:pPr>
    <w:rPr>
      <w:rFonts w:cs="Circular Std Book"/>
      <w:iCs/>
      <w:color w:val="51BC60"/>
      <w:sz w:val="24"/>
      <w:szCs w:val="36"/>
    </w:rPr>
  </w:style>
  <w:style w:type="character" w:customStyle="1" w:styleId="CitaatChar">
    <w:name w:val="Citaat Char"/>
    <w:basedOn w:val="Standaardalinea-lettertype"/>
    <w:link w:val="Citaat"/>
    <w:uiPriority w:val="29"/>
    <w:rsid w:val="000B7025"/>
    <w:rPr>
      <w:rFonts w:ascii="Roboto Flex Normal" w:hAnsi="Roboto Flex Normal" w:cs="Circular Std Book"/>
      <w:iCs/>
      <w:color w:val="51BC60"/>
      <w:sz w:val="24"/>
      <w:szCs w:val="36"/>
      <w:lang w:val="en-US"/>
    </w:rPr>
  </w:style>
  <w:style w:type="paragraph" w:styleId="Duidelijkcitaat">
    <w:name w:val="Intense Quote"/>
    <w:basedOn w:val="Standaard"/>
    <w:next w:val="Standaard"/>
    <w:link w:val="DuidelijkcitaatChar"/>
    <w:autoRedefine/>
    <w:uiPriority w:val="30"/>
    <w:qFormat/>
    <w:rsid w:val="00E61D1C"/>
    <w:pPr>
      <w:spacing w:before="100" w:beforeAutospacing="1" w:after="240" w:line="240" w:lineRule="auto"/>
      <w:ind w:left="720"/>
    </w:pPr>
    <w:rPr>
      <w:rFonts w:eastAsiaTheme="majorEastAsia" w:cstheme="majorBidi"/>
      <w:color w:val="002756"/>
      <w:spacing w:val="-6"/>
      <w:sz w:val="32"/>
      <w:szCs w:val="32"/>
    </w:rPr>
  </w:style>
  <w:style w:type="character" w:customStyle="1" w:styleId="DuidelijkcitaatChar">
    <w:name w:val="Duidelijk citaat Char"/>
    <w:basedOn w:val="Standaardalinea-lettertype"/>
    <w:link w:val="Duidelijkcitaat"/>
    <w:uiPriority w:val="30"/>
    <w:rsid w:val="00E61D1C"/>
    <w:rPr>
      <w:rFonts w:ascii="Roboto Flex Normal" w:eastAsiaTheme="majorEastAsia" w:hAnsi="Roboto Flex Normal" w:cstheme="majorBidi"/>
      <w:color w:val="002756"/>
      <w:spacing w:val="-6"/>
      <w:sz w:val="32"/>
      <w:szCs w:val="32"/>
    </w:rPr>
  </w:style>
  <w:style w:type="character" w:styleId="Subtielebenadrukking">
    <w:name w:val="Subtle Emphasis"/>
    <w:basedOn w:val="Standaardalinea-lettertype"/>
    <w:uiPriority w:val="19"/>
    <w:qFormat/>
    <w:rsid w:val="00C22669"/>
    <w:rPr>
      <w:rFonts w:ascii="Roboto Flex Normal SemiBold" w:hAnsi="Roboto Flex Normal SemiBold"/>
      <w:i w:val="0"/>
      <w:iCs/>
      <w:color w:val="D56A00"/>
    </w:rPr>
  </w:style>
  <w:style w:type="character" w:styleId="Intensievebenadrukking">
    <w:name w:val="Intense Emphasis"/>
    <w:basedOn w:val="Nadruk"/>
    <w:uiPriority w:val="21"/>
    <w:qFormat/>
    <w:rsid w:val="00C22669"/>
    <w:rPr>
      <w:rFonts w:ascii="Roboto Flex Normal SemiBold" w:hAnsi="Roboto Flex Normal SemiBold"/>
      <w:b w:val="0"/>
      <w:i w:val="0"/>
      <w:iCs/>
      <w:color w:val="E96247"/>
      <w:u w:val="none"/>
    </w:rPr>
  </w:style>
  <w:style w:type="character" w:styleId="Subtieleverwijzing">
    <w:name w:val="Subtle Reference"/>
    <w:basedOn w:val="Standaardalinea-lettertype"/>
    <w:uiPriority w:val="31"/>
    <w:qFormat/>
    <w:rsid w:val="00E61D1C"/>
    <w:rPr>
      <w:rFonts w:ascii="Roboto Flex Normal" w:hAnsi="Roboto Flex Normal"/>
      <w:smallCaps/>
      <w:color w:val="002756"/>
      <w:u w:val="none" w:color="2A8AFF" w:themeColor="text1" w:themeTint="80"/>
      <w:bdr w:val="none" w:sz="0" w:space="0" w:color="auto"/>
    </w:rPr>
  </w:style>
  <w:style w:type="character" w:styleId="Intensieveverwijzing">
    <w:name w:val="Intense Reference"/>
    <w:basedOn w:val="Standaardalinea-lettertype"/>
    <w:uiPriority w:val="32"/>
    <w:qFormat/>
    <w:rsid w:val="00E61D1C"/>
    <w:rPr>
      <w:rFonts w:ascii="Roboto Flex Normal" w:hAnsi="Roboto Flex Normal"/>
      <w:b/>
      <w:bCs/>
      <w:smallCaps/>
      <w:color w:val="002756"/>
      <w:u w:val="none"/>
    </w:rPr>
  </w:style>
  <w:style w:type="character" w:styleId="Titelvanboek">
    <w:name w:val="Book Title"/>
    <w:basedOn w:val="Standaardalinea-lettertype"/>
    <w:uiPriority w:val="33"/>
    <w:qFormat/>
    <w:rsid w:val="00E61D1C"/>
    <w:rPr>
      <w:rFonts w:ascii="Roboto Flex Normal SemiBold" w:hAnsi="Roboto Flex Normal SemiBold"/>
      <w:b/>
      <w:bCs/>
      <w:smallCaps/>
      <w:color w:val="002756"/>
      <w:spacing w:val="10"/>
    </w:rPr>
  </w:style>
  <w:style w:type="paragraph" w:styleId="Kopvaninhoudsopgave">
    <w:name w:val="TOC Heading"/>
    <w:basedOn w:val="Kop1"/>
    <w:next w:val="Standaard"/>
    <w:autoRedefine/>
    <w:uiPriority w:val="39"/>
    <w:unhideWhenUsed/>
    <w:qFormat/>
    <w:rsid w:val="00C22669"/>
    <w:pPr>
      <w:outlineLvl w:val="9"/>
    </w:pPr>
    <w:rPr>
      <w:sz w:val="48"/>
    </w:rPr>
  </w:style>
  <w:style w:type="paragraph" w:styleId="Lijstalinea">
    <w:name w:val="List Paragraph"/>
    <w:basedOn w:val="Standaard"/>
    <w:autoRedefine/>
    <w:uiPriority w:val="34"/>
    <w:qFormat/>
    <w:rsid w:val="00C22669"/>
    <w:pPr>
      <w:ind w:left="720"/>
      <w:contextualSpacing/>
    </w:pPr>
    <w:rPr>
      <w:color w:val="000E1E"/>
    </w:rPr>
  </w:style>
  <w:style w:type="paragraph" w:styleId="Inhopg2">
    <w:name w:val="toc 2"/>
    <w:basedOn w:val="Standaard"/>
    <w:next w:val="Standaard"/>
    <w:autoRedefine/>
    <w:uiPriority w:val="39"/>
    <w:unhideWhenUsed/>
    <w:rsid w:val="00653A4F"/>
    <w:pPr>
      <w:spacing w:after="100"/>
      <w:ind w:left="220"/>
    </w:pPr>
    <w:rPr>
      <w:rFonts w:cs="Times New Roman"/>
    </w:rPr>
  </w:style>
  <w:style w:type="paragraph" w:styleId="Inhopg1">
    <w:name w:val="toc 1"/>
    <w:basedOn w:val="Standaard"/>
    <w:next w:val="Standaard"/>
    <w:autoRedefine/>
    <w:uiPriority w:val="39"/>
    <w:unhideWhenUsed/>
    <w:rsid w:val="00653A4F"/>
    <w:pPr>
      <w:spacing w:after="100"/>
    </w:pPr>
    <w:rPr>
      <w:rFonts w:cs="Times New Roman"/>
    </w:rPr>
  </w:style>
  <w:style w:type="paragraph" w:styleId="Inhopg3">
    <w:name w:val="toc 3"/>
    <w:basedOn w:val="Standaard"/>
    <w:next w:val="Standaard"/>
    <w:autoRedefine/>
    <w:uiPriority w:val="39"/>
    <w:unhideWhenUsed/>
    <w:rsid w:val="00653A4F"/>
    <w:pPr>
      <w:spacing w:after="100"/>
      <w:ind w:left="440"/>
    </w:pPr>
    <w:rPr>
      <w:rFonts w:cs="Times New Roman"/>
    </w:rPr>
  </w:style>
  <w:style w:type="paragraph" w:styleId="Koptekst">
    <w:name w:val="header"/>
    <w:basedOn w:val="Standaard"/>
    <w:link w:val="KoptekstChar"/>
    <w:uiPriority w:val="99"/>
    <w:unhideWhenUsed/>
    <w:rsid w:val="00F952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5271"/>
  </w:style>
  <w:style w:type="paragraph" w:styleId="Voettekst">
    <w:name w:val="footer"/>
    <w:basedOn w:val="Standaard"/>
    <w:link w:val="VoettekstChar"/>
    <w:uiPriority w:val="99"/>
    <w:unhideWhenUsed/>
    <w:rsid w:val="00F952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5271"/>
  </w:style>
  <w:style w:type="table" w:styleId="Tabelraster">
    <w:name w:val="Table Grid"/>
    <w:aliases w:val="Table Grid Coretecs"/>
    <w:basedOn w:val="Standaardtabel"/>
    <w:uiPriority w:val="39"/>
    <w:rsid w:val="00E42E4D"/>
    <w:pPr>
      <w:spacing w:after="0" w:line="240" w:lineRule="auto"/>
    </w:pPr>
    <w:tblPr>
      <w:tblBorders>
        <w:top w:val="single" w:sz="4" w:space="0" w:color="002756" w:themeColor="text1"/>
        <w:left w:val="single" w:sz="4" w:space="0" w:color="002756" w:themeColor="text1"/>
        <w:bottom w:val="single" w:sz="4" w:space="0" w:color="002756" w:themeColor="text1"/>
        <w:right w:val="single" w:sz="4" w:space="0" w:color="002756" w:themeColor="text1"/>
        <w:insideH w:val="single" w:sz="4" w:space="0" w:color="002756" w:themeColor="text1"/>
        <w:insideV w:val="single" w:sz="4" w:space="0" w:color="002756" w:themeColor="text1"/>
      </w:tblBorders>
    </w:tblPr>
    <w:tcPr>
      <w:shd w:val="clear" w:color="auto" w:fill="auto"/>
    </w:tcPr>
  </w:style>
  <w:style w:type="table" w:styleId="Rastertabel5donker">
    <w:name w:val="Grid Table 5 Dark"/>
    <w:basedOn w:val="Standaardtabel"/>
    <w:uiPriority w:val="50"/>
    <w:rsid w:val="00E42E4D"/>
    <w:pPr>
      <w:spacing w:after="0" w:line="240" w:lineRule="auto"/>
    </w:pPr>
    <w:tblPr>
      <w:tblStyleRowBandSize w:val="1"/>
      <w:tblStyleColBandSize w:val="1"/>
      <w:tblBorders>
        <w:top w:val="single" w:sz="4" w:space="0" w:color="FFFDEE" w:themeColor="background1"/>
        <w:left w:val="single" w:sz="4" w:space="0" w:color="FFFDEE" w:themeColor="background1"/>
        <w:bottom w:val="single" w:sz="4" w:space="0" w:color="FFFDEE" w:themeColor="background1"/>
        <w:right w:val="single" w:sz="4" w:space="0" w:color="FFFDEE" w:themeColor="background1"/>
        <w:insideH w:val="single" w:sz="4" w:space="0" w:color="FFFDEE" w:themeColor="background1"/>
        <w:insideV w:val="single" w:sz="4" w:space="0" w:color="FFFDEE" w:themeColor="background1"/>
      </w:tblBorders>
    </w:tblPr>
    <w:tcPr>
      <w:shd w:val="clear" w:color="auto" w:fill="AAD0FF" w:themeFill="text1" w:themeFillTint="33"/>
    </w:tcPr>
    <w:tblStylePr w:type="firstRow">
      <w:rPr>
        <w:b/>
        <w:bCs/>
        <w:color w:val="FFFDEE" w:themeColor="background1"/>
      </w:rPr>
      <w:tblPr/>
      <w:tcPr>
        <w:tcBorders>
          <w:top w:val="single" w:sz="4" w:space="0" w:color="FFFDEE" w:themeColor="background1"/>
          <w:left w:val="single" w:sz="4" w:space="0" w:color="FFFDEE" w:themeColor="background1"/>
          <w:right w:val="single" w:sz="4" w:space="0" w:color="FFFDEE" w:themeColor="background1"/>
          <w:insideH w:val="nil"/>
          <w:insideV w:val="nil"/>
        </w:tcBorders>
        <w:shd w:val="clear" w:color="auto" w:fill="002756" w:themeFill="text1"/>
      </w:tcPr>
    </w:tblStylePr>
    <w:tblStylePr w:type="lastRow">
      <w:rPr>
        <w:b/>
        <w:bCs/>
        <w:color w:val="FFFDEE" w:themeColor="background1"/>
      </w:rPr>
      <w:tblPr/>
      <w:tcPr>
        <w:tcBorders>
          <w:left w:val="single" w:sz="4" w:space="0" w:color="FFFDEE" w:themeColor="background1"/>
          <w:bottom w:val="single" w:sz="4" w:space="0" w:color="FFFDEE" w:themeColor="background1"/>
          <w:right w:val="single" w:sz="4" w:space="0" w:color="FFFDEE" w:themeColor="background1"/>
          <w:insideH w:val="nil"/>
          <w:insideV w:val="nil"/>
        </w:tcBorders>
        <w:shd w:val="clear" w:color="auto" w:fill="002756" w:themeFill="text1"/>
      </w:tcPr>
    </w:tblStylePr>
    <w:tblStylePr w:type="firstCol">
      <w:rPr>
        <w:b/>
        <w:bCs/>
        <w:color w:val="FFFDEE" w:themeColor="background1"/>
      </w:rPr>
      <w:tblPr/>
      <w:tcPr>
        <w:tcBorders>
          <w:top w:val="single" w:sz="4" w:space="0" w:color="FFFDEE" w:themeColor="background1"/>
          <w:left w:val="single" w:sz="4" w:space="0" w:color="FFFDEE" w:themeColor="background1"/>
          <w:bottom w:val="single" w:sz="4" w:space="0" w:color="FFFDEE" w:themeColor="background1"/>
          <w:insideV w:val="nil"/>
        </w:tcBorders>
        <w:shd w:val="clear" w:color="auto" w:fill="002756" w:themeFill="text1"/>
      </w:tcPr>
    </w:tblStylePr>
    <w:tblStylePr w:type="lastCol">
      <w:rPr>
        <w:b/>
        <w:bCs/>
        <w:color w:val="FFFDEE" w:themeColor="background1"/>
      </w:rPr>
      <w:tblPr/>
      <w:tcPr>
        <w:tcBorders>
          <w:top w:val="single" w:sz="4" w:space="0" w:color="FFFDEE" w:themeColor="background1"/>
          <w:bottom w:val="single" w:sz="4" w:space="0" w:color="FFFDEE" w:themeColor="background1"/>
          <w:right w:val="single" w:sz="4" w:space="0" w:color="FFFDEE" w:themeColor="background1"/>
          <w:insideV w:val="nil"/>
        </w:tcBorders>
        <w:shd w:val="clear" w:color="auto" w:fill="002756" w:themeFill="text1"/>
      </w:tcPr>
    </w:tblStylePr>
    <w:tblStylePr w:type="band1Vert">
      <w:tblPr/>
      <w:tcPr>
        <w:shd w:val="clear" w:color="auto" w:fill="55A1FF" w:themeFill="text1" w:themeFillTint="66"/>
      </w:tcPr>
    </w:tblStylePr>
    <w:tblStylePr w:type="band1Horz">
      <w:tblPr/>
      <w:tcPr>
        <w:shd w:val="clear" w:color="auto" w:fill="55A1FF" w:themeFill="text1" w:themeFillTint="66"/>
      </w:tcPr>
    </w:tblStylePr>
  </w:style>
  <w:style w:type="character" w:customStyle="1" w:styleId="GeenafstandChar">
    <w:name w:val="Geen afstand Char"/>
    <w:basedOn w:val="Standaardalinea-lettertype"/>
    <w:link w:val="Geenafstand"/>
    <w:uiPriority w:val="1"/>
    <w:rsid w:val="00C22669"/>
    <w:rPr>
      <w:rFonts w:ascii="Roboto Flex Normal" w:hAnsi="Roboto Flex Normal"/>
      <w:caps/>
      <w:color w:val="000E1E" w:themeColor="text2"/>
      <w:sz w:val="24"/>
      <w:szCs w:val="24"/>
    </w:rPr>
  </w:style>
  <w:style w:type="table" w:styleId="Lichtelijst">
    <w:name w:val="Light List"/>
    <w:basedOn w:val="Standaardtabel"/>
    <w:uiPriority w:val="61"/>
    <w:rsid w:val="0057352F"/>
    <w:pPr>
      <w:spacing w:after="0" w:line="240" w:lineRule="auto"/>
    </w:pPr>
    <w:rPr>
      <w:lang w:val="en-US"/>
    </w:rPr>
    <w:tblPr>
      <w:tblStyleRowBandSize w:val="1"/>
      <w:tblStyleColBandSize w:val="1"/>
      <w:tblBorders>
        <w:top w:val="single" w:sz="8" w:space="0" w:color="002756" w:themeColor="text1"/>
        <w:left w:val="single" w:sz="8" w:space="0" w:color="002756" w:themeColor="text1"/>
        <w:bottom w:val="single" w:sz="8" w:space="0" w:color="002756" w:themeColor="text1"/>
        <w:right w:val="single" w:sz="8" w:space="0" w:color="002756" w:themeColor="text1"/>
      </w:tblBorders>
    </w:tblPr>
    <w:tblStylePr w:type="firstRow">
      <w:pPr>
        <w:spacing w:before="0" w:after="0" w:line="240" w:lineRule="auto"/>
      </w:pPr>
      <w:rPr>
        <w:b/>
        <w:bCs/>
        <w:color w:val="FFFDEE" w:themeColor="background1"/>
      </w:rPr>
      <w:tblPr/>
      <w:tcPr>
        <w:shd w:val="clear" w:color="auto" w:fill="002756" w:themeFill="text1"/>
      </w:tcPr>
    </w:tblStylePr>
    <w:tblStylePr w:type="lastRow">
      <w:pPr>
        <w:spacing w:before="0" w:after="0" w:line="240" w:lineRule="auto"/>
      </w:pPr>
      <w:rPr>
        <w:b/>
        <w:bCs/>
      </w:rPr>
      <w:tblPr/>
      <w:tcPr>
        <w:tcBorders>
          <w:top w:val="double" w:sz="6" w:space="0" w:color="002756" w:themeColor="text1"/>
          <w:left w:val="single" w:sz="8" w:space="0" w:color="002756" w:themeColor="text1"/>
          <w:bottom w:val="single" w:sz="8" w:space="0" w:color="002756" w:themeColor="text1"/>
          <w:right w:val="single" w:sz="8" w:space="0" w:color="002756" w:themeColor="text1"/>
        </w:tcBorders>
      </w:tcPr>
    </w:tblStylePr>
    <w:tblStylePr w:type="firstCol">
      <w:rPr>
        <w:b/>
        <w:bCs/>
      </w:rPr>
    </w:tblStylePr>
    <w:tblStylePr w:type="lastCol">
      <w:rPr>
        <w:b/>
        <w:bCs/>
      </w:rPr>
    </w:tblStylePr>
    <w:tblStylePr w:type="band1Vert">
      <w:tblPr/>
      <w:tcPr>
        <w:tcBorders>
          <w:top w:val="single" w:sz="8" w:space="0" w:color="002756" w:themeColor="text1"/>
          <w:left w:val="single" w:sz="8" w:space="0" w:color="002756" w:themeColor="text1"/>
          <w:bottom w:val="single" w:sz="8" w:space="0" w:color="002756" w:themeColor="text1"/>
          <w:right w:val="single" w:sz="8" w:space="0" w:color="002756" w:themeColor="text1"/>
        </w:tcBorders>
      </w:tcPr>
    </w:tblStylePr>
    <w:tblStylePr w:type="band1Horz">
      <w:tblPr/>
      <w:tcPr>
        <w:tcBorders>
          <w:top w:val="single" w:sz="8" w:space="0" w:color="002756" w:themeColor="text1"/>
          <w:left w:val="single" w:sz="8" w:space="0" w:color="002756" w:themeColor="text1"/>
          <w:bottom w:val="single" w:sz="8" w:space="0" w:color="002756" w:themeColor="text1"/>
          <w:right w:val="single" w:sz="8" w:space="0" w:color="002756" w:themeColor="text1"/>
        </w:tcBorders>
      </w:tcPr>
    </w:tblStylePr>
  </w:style>
  <w:style w:type="paragraph" w:customStyle="1" w:styleId="Bulletlist">
    <w:name w:val="Bulletlist"/>
    <w:basedOn w:val="Standaard"/>
    <w:link w:val="BulletlistChar"/>
    <w:autoRedefine/>
    <w:qFormat/>
    <w:rsid w:val="00C22669"/>
    <w:pPr>
      <w:ind w:left="708"/>
      <w:jc w:val="both"/>
    </w:pPr>
    <w:rPr>
      <w:rFonts w:ascii="Roboto Flex Normal ExtraBold" w:hAnsi="Roboto Flex Normal ExtraBold"/>
    </w:rPr>
  </w:style>
  <w:style w:type="character" w:customStyle="1" w:styleId="BulletlistChar">
    <w:name w:val="Bulletlist Char"/>
    <w:basedOn w:val="Standaardalinea-lettertype"/>
    <w:link w:val="Bulletlist"/>
    <w:rsid w:val="00C22669"/>
    <w:rPr>
      <w:rFonts w:ascii="Roboto Flex Normal ExtraBold" w:hAnsi="Roboto Flex Normal ExtraBold"/>
      <w:color w:val="002756" w:themeColor="text1"/>
      <w:lang w:val="en-US"/>
    </w:rPr>
  </w:style>
  <w:style w:type="character" w:styleId="Hyperlink">
    <w:name w:val="Hyperlink"/>
    <w:basedOn w:val="Standaardalinea-lettertype"/>
    <w:uiPriority w:val="99"/>
    <w:unhideWhenUsed/>
    <w:rsid w:val="006729E6"/>
    <w:rPr>
      <w:color w:val="51BC60" w:themeColor="hyperlink"/>
      <w:u w:val="single"/>
    </w:rPr>
  </w:style>
  <w:style w:type="table" w:styleId="Rastertabel4-Accent1">
    <w:name w:val="Grid Table 4 Accent 1"/>
    <w:basedOn w:val="Standaardtabel"/>
    <w:uiPriority w:val="49"/>
    <w:rsid w:val="0015033C"/>
    <w:pPr>
      <w:spacing w:after="0" w:line="240" w:lineRule="auto"/>
    </w:pPr>
    <w:tblPr>
      <w:tblStyleRowBandSize w:val="1"/>
      <w:tblStyleColBandSize w:val="1"/>
      <w:tblBorders>
        <w:top w:val="single" w:sz="4" w:space="0" w:color="7BC1A4" w:themeColor="accent1" w:themeTint="99"/>
        <w:left w:val="single" w:sz="4" w:space="0" w:color="7BC1A4" w:themeColor="accent1" w:themeTint="99"/>
        <w:bottom w:val="single" w:sz="4" w:space="0" w:color="7BC1A4" w:themeColor="accent1" w:themeTint="99"/>
        <w:right w:val="single" w:sz="4" w:space="0" w:color="7BC1A4" w:themeColor="accent1" w:themeTint="99"/>
        <w:insideH w:val="single" w:sz="4" w:space="0" w:color="7BC1A4" w:themeColor="accent1" w:themeTint="99"/>
        <w:insideV w:val="single" w:sz="4" w:space="0" w:color="7BC1A4" w:themeColor="accent1" w:themeTint="99"/>
      </w:tblBorders>
    </w:tblPr>
    <w:tblStylePr w:type="firstRow">
      <w:rPr>
        <w:b/>
        <w:bCs/>
        <w:color w:val="FFFDEE" w:themeColor="background1"/>
      </w:rPr>
      <w:tblPr/>
      <w:tcPr>
        <w:tcBorders>
          <w:top w:val="single" w:sz="4" w:space="0" w:color="3C8064" w:themeColor="accent1"/>
          <w:left w:val="single" w:sz="4" w:space="0" w:color="3C8064" w:themeColor="accent1"/>
          <w:bottom w:val="single" w:sz="4" w:space="0" w:color="3C8064" w:themeColor="accent1"/>
          <w:right w:val="single" w:sz="4" w:space="0" w:color="3C8064" w:themeColor="accent1"/>
          <w:insideH w:val="nil"/>
          <w:insideV w:val="nil"/>
        </w:tcBorders>
        <w:shd w:val="clear" w:color="auto" w:fill="3C8064" w:themeFill="accent1"/>
      </w:tcPr>
    </w:tblStylePr>
    <w:tblStylePr w:type="lastRow">
      <w:rPr>
        <w:b/>
        <w:bCs/>
      </w:rPr>
      <w:tblPr/>
      <w:tcPr>
        <w:tcBorders>
          <w:top w:val="double" w:sz="4" w:space="0" w:color="3C8064" w:themeColor="accent1"/>
        </w:tcBorders>
      </w:tcPr>
    </w:tblStylePr>
    <w:tblStylePr w:type="firstCol">
      <w:rPr>
        <w:b/>
        <w:bCs/>
      </w:rPr>
    </w:tblStylePr>
    <w:tblStylePr w:type="lastCol">
      <w:rPr>
        <w:b/>
        <w:bCs/>
      </w:rPr>
    </w:tblStylePr>
    <w:tblStylePr w:type="band1Vert">
      <w:tblPr/>
      <w:tcPr>
        <w:shd w:val="clear" w:color="auto" w:fill="D2EAE0" w:themeFill="accent1" w:themeFillTint="33"/>
      </w:tcPr>
    </w:tblStylePr>
    <w:tblStylePr w:type="band1Horz">
      <w:tblPr/>
      <w:tcPr>
        <w:shd w:val="clear" w:color="auto" w:fill="D2EAE0" w:themeFill="accent1" w:themeFillTint="33"/>
      </w:tcPr>
    </w:tblStylePr>
  </w:style>
  <w:style w:type="table" w:styleId="Tabelrasterlicht">
    <w:name w:val="Grid Table Light"/>
    <w:basedOn w:val="Standaardtabel"/>
    <w:uiPriority w:val="40"/>
    <w:rsid w:val="00493973"/>
    <w:pPr>
      <w:spacing w:after="0" w:line="240" w:lineRule="auto"/>
    </w:pPr>
    <w:tblPr>
      <w:tblBorders>
        <w:top w:val="single" w:sz="4" w:space="0" w:color="FFEE72" w:themeColor="background1" w:themeShade="BF"/>
        <w:left w:val="single" w:sz="4" w:space="0" w:color="FFEE72" w:themeColor="background1" w:themeShade="BF"/>
        <w:bottom w:val="single" w:sz="4" w:space="0" w:color="FFEE72" w:themeColor="background1" w:themeShade="BF"/>
        <w:right w:val="single" w:sz="4" w:space="0" w:color="FFEE72" w:themeColor="background1" w:themeShade="BF"/>
        <w:insideH w:val="single" w:sz="4" w:space="0" w:color="FFEE72" w:themeColor="background1" w:themeShade="BF"/>
        <w:insideV w:val="single" w:sz="4" w:space="0" w:color="FFEE72" w:themeColor="background1" w:themeShade="BF"/>
      </w:tblBorders>
    </w:tblPr>
  </w:style>
  <w:style w:type="paragraph" w:customStyle="1" w:styleId="Headingdocumenttitle">
    <w:name w:val="Heading document title"/>
    <w:basedOn w:val="Standaard"/>
    <w:link w:val="HeadingdocumenttitleChar"/>
    <w:autoRedefine/>
    <w:qFormat/>
    <w:rsid w:val="00E61D1C"/>
    <w:rPr>
      <w:rFonts w:cs="Circular Std Book"/>
      <w:iCs/>
      <w:color w:val="002756"/>
      <w:sz w:val="40"/>
      <w:szCs w:val="40"/>
    </w:rPr>
  </w:style>
  <w:style w:type="character" w:customStyle="1" w:styleId="HeadingdocumenttitleChar">
    <w:name w:val="Heading document title Char"/>
    <w:basedOn w:val="Standaardalinea-lettertype"/>
    <w:link w:val="Headingdocumenttitle"/>
    <w:rsid w:val="00E61D1C"/>
    <w:rPr>
      <w:rFonts w:ascii="Roboto Flex Normal" w:hAnsi="Roboto Flex Normal" w:cs="Circular Std Book"/>
      <w:iCs/>
      <w:color w:val="002756"/>
      <w:sz w:val="40"/>
      <w:szCs w:val="40"/>
    </w:rPr>
  </w:style>
  <w:style w:type="character" w:styleId="Onopgelostemelding">
    <w:name w:val="Unresolved Mention"/>
    <w:basedOn w:val="Standaardalinea-lettertype"/>
    <w:uiPriority w:val="99"/>
    <w:semiHidden/>
    <w:unhideWhenUsed/>
    <w:rsid w:val="00DB18AB"/>
    <w:rPr>
      <w:color w:val="605E5C"/>
      <w:shd w:val="clear" w:color="auto" w:fill="E1DFDD"/>
    </w:rPr>
  </w:style>
  <w:style w:type="paragraph" w:styleId="Normaalweb">
    <w:name w:val="Normal (Web)"/>
    <w:basedOn w:val="Standaard"/>
    <w:uiPriority w:val="99"/>
    <w:unhideWhenUsed/>
    <w:rsid w:val="00C12145"/>
    <w:pPr>
      <w:spacing w:before="100" w:beforeAutospacing="1" w:after="100" w:afterAutospacing="1" w:line="240" w:lineRule="auto"/>
    </w:pPr>
    <w:rPr>
      <w:rFonts w:ascii="Times New Roman" w:eastAsia="Times New Roman" w:hAnsi="Times New Roman" w:cs="Times New Roman"/>
      <w:color w:val="auto"/>
      <w:sz w:val="24"/>
      <w:szCs w:val="24"/>
      <w:lang w:val="nl-BE" w:eastAsia="nl-BE"/>
    </w:rPr>
  </w:style>
  <w:style w:type="character" w:styleId="GevolgdeHyperlink">
    <w:name w:val="FollowedHyperlink"/>
    <w:basedOn w:val="Standaardalinea-lettertype"/>
    <w:uiPriority w:val="99"/>
    <w:semiHidden/>
    <w:unhideWhenUsed/>
    <w:rsid w:val="005225EF"/>
    <w:rPr>
      <w:color w:val="E9624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91230">
      <w:bodyDiv w:val="1"/>
      <w:marLeft w:val="0"/>
      <w:marRight w:val="0"/>
      <w:marTop w:val="0"/>
      <w:marBottom w:val="0"/>
      <w:divBdr>
        <w:top w:val="none" w:sz="0" w:space="0" w:color="auto"/>
        <w:left w:val="none" w:sz="0" w:space="0" w:color="auto"/>
        <w:bottom w:val="none" w:sz="0" w:space="0" w:color="auto"/>
        <w:right w:val="none" w:sz="0" w:space="0" w:color="auto"/>
      </w:divBdr>
    </w:div>
    <w:div w:id="1291059290">
      <w:bodyDiv w:val="1"/>
      <w:marLeft w:val="0"/>
      <w:marRight w:val="0"/>
      <w:marTop w:val="0"/>
      <w:marBottom w:val="0"/>
      <w:divBdr>
        <w:top w:val="none" w:sz="0" w:space="0" w:color="auto"/>
        <w:left w:val="none" w:sz="0" w:space="0" w:color="auto"/>
        <w:bottom w:val="none" w:sz="0" w:space="0" w:color="auto"/>
        <w:right w:val="none" w:sz="0" w:space="0" w:color="auto"/>
      </w:divBdr>
    </w:div>
    <w:div w:id="1626961500">
      <w:bodyDiv w:val="1"/>
      <w:marLeft w:val="0"/>
      <w:marRight w:val="0"/>
      <w:marTop w:val="0"/>
      <w:marBottom w:val="0"/>
      <w:divBdr>
        <w:top w:val="none" w:sz="0" w:space="0" w:color="auto"/>
        <w:left w:val="none" w:sz="0" w:space="0" w:color="auto"/>
        <w:bottom w:val="none" w:sz="0" w:space="0" w:color="auto"/>
        <w:right w:val="none" w:sz="0" w:space="0" w:color="auto"/>
      </w:divBdr>
    </w:div>
    <w:div w:id="1755123324">
      <w:bodyDiv w:val="1"/>
      <w:marLeft w:val="0"/>
      <w:marRight w:val="0"/>
      <w:marTop w:val="0"/>
      <w:marBottom w:val="0"/>
      <w:divBdr>
        <w:top w:val="none" w:sz="0" w:space="0" w:color="auto"/>
        <w:left w:val="none" w:sz="0" w:space="0" w:color="auto"/>
        <w:bottom w:val="none" w:sz="0" w:space="0" w:color="auto"/>
        <w:right w:val="none" w:sz="0" w:space="0" w:color="auto"/>
      </w:divBdr>
      <w:divsChild>
        <w:div w:id="1608389365">
          <w:marLeft w:val="432"/>
          <w:marRight w:val="216"/>
          <w:marTop w:val="0"/>
          <w:marBottom w:val="0"/>
          <w:divBdr>
            <w:top w:val="none" w:sz="0" w:space="0" w:color="auto"/>
            <w:left w:val="none" w:sz="0" w:space="0" w:color="auto"/>
            <w:bottom w:val="none" w:sz="0" w:space="0" w:color="auto"/>
            <w:right w:val="none" w:sz="0" w:space="0" w:color="auto"/>
          </w:divBdr>
        </w:div>
        <w:div w:id="1067412610">
          <w:marLeft w:val="216"/>
          <w:marRight w:val="432"/>
          <w:marTop w:val="0"/>
          <w:marBottom w:val="0"/>
          <w:divBdr>
            <w:top w:val="none" w:sz="0" w:space="0" w:color="auto"/>
            <w:left w:val="none" w:sz="0" w:space="0" w:color="auto"/>
            <w:bottom w:val="none" w:sz="0" w:space="0" w:color="auto"/>
            <w:right w:val="none" w:sz="0" w:space="0" w:color="auto"/>
          </w:divBdr>
        </w:div>
        <w:div w:id="1577741335">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umentation.ibanity.co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isabel.multibanking.eu/n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info@tracked.b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tracked.be" TargetMode="External"/><Relationship Id="rId22" Type="http://schemas.openxmlformats.org/officeDocument/2006/relationships/hyperlink" Target="https://learn.microsoft.com/en-us/dynamics365/business-central/localfunctionality/belgium/coda-bank-statements"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ire\Cronos\Tracked%20Group%20-%20Documents\Tracked\Marketing\templates\word\TRACKED-word%20template_UY2023.dotx" TargetMode="External"/></Relationships>
</file>

<file path=word/theme/theme1.xml><?xml version="1.0" encoding="utf-8"?>
<a:theme xmlns:a="http://schemas.openxmlformats.org/drawingml/2006/main" name="Office Theme">
  <a:themeElements>
    <a:clrScheme name="Tracked colors">
      <a:dk1>
        <a:srgbClr val="002756"/>
      </a:dk1>
      <a:lt1>
        <a:srgbClr val="FFFDEE"/>
      </a:lt1>
      <a:dk2>
        <a:srgbClr val="000E1E"/>
      </a:dk2>
      <a:lt2>
        <a:srgbClr val="FFFDEE"/>
      </a:lt2>
      <a:accent1>
        <a:srgbClr val="3C8064"/>
      </a:accent1>
      <a:accent2>
        <a:srgbClr val="D56A00"/>
      </a:accent2>
      <a:accent3>
        <a:srgbClr val="51BC60"/>
      </a:accent3>
      <a:accent4>
        <a:srgbClr val="E96247"/>
      </a:accent4>
      <a:accent5>
        <a:srgbClr val="002756"/>
      </a:accent5>
      <a:accent6>
        <a:srgbClr val="002756"/>
      </a:accent6>
      <a:hlink>
        <a:srgbClr val="51BC60"/>
      </a:hlink>
      <a:folHlink>
        <a:srgbClr val="E96247"/>
      </a:folHlink>
    </a:clrScheme>
    <a:fontScheme name="Watchpoint fonts">
      <a:majorFont>
        <a:latin typeface="Overpass Black"/>
        <a:ea typeface=""/>
        <a:cs typeface=""/>
      </a:majorFont>
      <a:minorFont>
        <a:latin typeface="Overpass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921853F4DB6140B7AC3A485E8A5780" ma:contentTypeVersion="14" ma:contentTypeDescription="Create a new document." ma:contentTypeScope="" ma:versionID="b8324c5a93745288e6e16e11cb86d2c0">
  <xsd:schema xmlns:xsd="http://www.w3.org/2001/XMLSchema" xmlns:xs="http://www.w3.org/2001/XMLSchema" xmlns:p="http://schemas.microsoft.com/office/2006/metadata/properties" xmlns:ns2="2f45ca7b-d411-4f47-a35f-b3e07de910b9" xmlns:ns3="9671e60f-cc96-4286-986d-ec3ebf85b3a6" targetNamespace="http://schemas.microsoft.com/office/2006/metadata/properties" ma:root="true" ma:fieldsID="be6045b9c94eb0ac16ed23e0fe23d161" ns2:_="" ns3:_="">
    <xsd:import namespace="2f45ca7b-d411-4f47-a35f-b3e07de910b9"/>
    <xsd:import namespace="9671e60f-cc96-4286-986d-ec3ebf85b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45ca7b-d411-4f47-a35f-b3e07de91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2998bec-b809-4b7b-a52a-864659d8be8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71e60f-cc96-4286-986d-ec3ebf85b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120c3c6-5963-463a-8231-e99ecd12cbfe}" ma:internalName="TaxCatchAll" ma:showField="CatchAllData" ma:web="9671e60f-cc96-4286-986d-ec3ebf85b3a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671e60f-cc96-4286-986d-ec3ebf85b3a6" xsi:nil="true"/>
    <lcf76f155ced4ddcb4097134ff3c332f xmlns="2f45ca7b-d411-4f47-a35f-b3e07de910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61014F-BC8B-4BE3-B974-78C0BE62422E}">
  <ds:schemaRefs>
    <ds:schemaRef ds:uri="http://schemas.microsoft.com/sharepoint/v3/contenttype/forms"/>
  </ds:schemaRefs>
</ds:datastoreItem>
</file>

<file path=customXml/itemProps2.xml><?xml version="1.0" encoding="utf-8"?>
<ds:datastoreItem xmlns:ds="http://schemas.openxmlformats.org/officeDocument/2006/customXml" ds:itemID="{1BBDD555-0B4E-4E7C-8BD5-13F3CCDE8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45ca7b-d411-4f47-a35f-b3e07de910b9"/>
    <ds:schemaRef ds:uri="9671e60f-cc96-4286-986d-ec3ebf85b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4FE57-412E-4538-BA47-AD8F3D6CFEBD}">
  <ds:schemaRefs>
    <ds:schemaRef ds:uri="http://schemas.openxmlformats.org/officeDocument/2006/bibliography"/>
  </ds:schemaRefs>
</ds:datastoreItem>
</file>

<file path=customXml/itemProps4.xml><?xml version="1.0" encoding="utf-8"?>
<ds:datastoreItem xmlns:ds="http://schemas.openxmlformats.org/officeDocument/2006/customXml" ds:itemID="{7A3B3668-0AAD-4D72-89E5-EC2B60F92633}">
  <ds:schemaRefs>
    <ds:schemaRef ds:uri="http://schemas.microsoft.com/office/2006/metadata/properties"/>
    <ds:schemaRef ds:uri="http://schemas.microsoft.com/office/infopath/2007/PartnerControls"/>
    <ds:schemaRef ds:uri="9671e60f-cc96-4286-986d-ec3ebf85b3a6"/>
    <ds:schemaRef ds:uri="2f45ca7b-d411-4f47-a35f-b3e07de910b9"/>
  </ds:schemaRefs>
</ds:datastoreItem>
</file>

<file path=docMetadata/LabelInfo.xml><?xml version="1.0" encoding="utf-8"?>
<clbl:labelList xmlns:clbl="http://schemas.microsoft.com/office/2020/mipLabelMetadata">
  <clbl:label id="{49c3d703-3579-47bf-a888-7c913fbdced9}" enabled="0" method="" siteId="{49c3d703-3579-47bf-a888-7c913fbdced9}" removed="1"/>
</clbl:labelList>
</file>

<file path=docProps/app.xml><?xml version="1.0" encoding="utf-8"?>
<Properties xmlns="http://schemas.openxmlformats.org/officeDocument/2006/extended-properties" xmlns:vt="http://schemas.openxmlformats.org/officeDocument/2006/docPropsVTypes">
  <Template>TRACKED-word template_UY2023.dotx</Template>
  <TotalTime>0</TotalTime>
  <Pages>7</Pages>
  <Words>914</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Isabel connect6</dc:title>
  <dc:subject/>
  <dc:creator>Bart Peirens</dc:creator>
  <cp:keywords/>
  <dc:description/>
  <cp:lastModifiedBy>Bart Peirens</cp:lastModifiedBy>
  <cp:revision>85</cp:revision>
  <dcterms:created xsi:type="dcterms:W3CDTF">2024-09-18T08:30:00Z</dcterms:created>
  <dcterms:modified xsi:type="dcterms:W3CDTF">2024-09-19T14:47:00Z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0x010100D7921853F4DB6140B7AC3A485E8A5780</vt:lpwstr>
  </property>
  <property fmtid="{D5CDD505-2E9C-101B-9397-08002B2CF9AE}" pid="3" name="MediaServiceImageTags">
    <vt:lpwstr/>
  </property>
</Properties>
</file>